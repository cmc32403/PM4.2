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5F14" w14:textId="0F3F41CE" w:rsidR="032FBB8D" w:rsidRDefault="032FBB8D" w:rsidP="0098EA5B">
      <w:pPr>
        <w:pStyle w:val="NoSpacing"/>
      </w:pPr>
    </w:p>
    <w:p w14:paraId="4C90B6C4" w14:textId="03F5ACC0" w:rsidR="247F8EE9" w:rsidRDefault="247F8EE9" w:rsidP="0D76E7E2">
      <w:pPr>
        <w:pStyle w:val="Titledocument"/>
        <w:spacing w:line="259" w:lineRule="auto"/>
      </w:pPr>
      <w:proofErr w:type="spellStart"/>
      <w:r w:rsidRPr="0D76E7E2">
        <w:rPr>
          <w:rFonts w:ascii="Times New Roman" w:hAnsi="Times New Roman"/>
          <w:sz w:val="40"/>
          <w:szCs w:val="40"/>
        </w:rPr>
        <w:t>TaskBuddy</w:t>
      </w:r>
      <w:proofErr w:type="spellEnd"/>
    </w:p>
    <w:p w14:paraId="36F8CBB4" w14:textId="421D69C9" w:rsidR="247F8EE9" w:rsidRDefault="247F8EE9" w:rsidP="0D76E7E2">
      <w:pPr>
        <w:pStyle w:val="Subtitle"/>
      </w:pPr>
      <w:r w:rsidRPr="0D76E7E2">
        <w:rPr>
          <w:rFonts w:ascii="Times New Roman" w:eastAsia="Times New Roman" w:hAnsi="Times New Roman" w:cs="Times New Roman"/>
          <w:b/>
          <w:bCs/>
          <w:i/>
          <w:sz w:val="36"/>
          <w:szCs w:val="36"/>
        </w:rPr>
        <w:t>The Task Titans</w:t>
      </w:r>
    </w:p>
    <w:p w14:paraId="6D3C215B" w14:textId="00C39266" w:rsidR="0D76E7E2" w:rsidRDefault="0D76E7E2" w:rsidP="0D76E7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DE20FD" w14:paraId="280F5E09" w14:textId="77777777" w:rsidTr="0D76E7E2">
        <w:tc>
          <w:tcPr>
            <w:tcW w:w="3432" w:type="dxa"/>
          </w:tcPr>
          <w:p w14:paraId="0ECF9DCF" w14:textId="71ACB461" w:rsidR="00923703" w:rsidRPr="00F32EAD" w:rsidRDefault="18477C1A"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Christina Casey</w:t>
            </w:r>
          </w:p>
          <w:p w14:paraId="6EB19CB2" w14:textId="13145A0F"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Computer Science</w:t>
            </w:r>
          </w:p>
          <w:p w14:paraId="2ED53EDE"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Virginia Tech</w:t>
            </w:r>
          </w:p>
          <w:p w14:paraId="45D99B32"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Blacksburg VA UAS</w:t>
            </w:r>
          </w:p>
          <w:p w14:paraId="13AD8AF2" w14:textId="6753279C" w:rsidR="00923703" w:rsidRPr="00F32EAD" w:rsidRDefault="18477C1A"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christinacasey@vt.edu</w:t>
            </w:r>
          </w:p>
          <w:p w14:paraId="7BE33EF7" w14:textId="77777777" w:rsidR="00DE20FD" w:rsidRPr="00F32EAD" w:rsidRDefault="00DE20FD" w:rsidP="00923703">
            <w:pPr>
              <w:pStyle w:val="Authors"/>
              <w:spacing w:line="259" w:lineRule="auto"/>
              <w:jc w:val="center"/>
              <w:rPr>
                <w:sz w:val="22"/>
              </w:rPr>
            </w:pPr>
          </w:p>
        </w:tc>
        <w:tc>
          <w:tcPr>
            <w:tcW w:w="3432" w:type="dxa"/>
          </w:tcPr>
          <w:p w14:paraId="6330709B" w14:textId="5097378D"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 xml:space="preserve">Katelyn </w:t>
            </w:r>
            <w:proofErr w:type="spellStart"/>
            <w:r w:rsidRPr="0D76E7E2">
              <w:rPr>
                <w:rFonts w:ascii="Times New Roman" w:eastAsia="Times New Roman" w:hAnsi="Times New Roman" w:cs="Times New Roman"/>
                <w:sz w:val="22"/>
              </w:rPr>
              <w:t>Crum</w:t>
            </w:r>
            <w:r w:rsidR="64F1239C" w:rsidRPr="0D76E7E2">
              <w:rPr>
                <w:rFonts w:ascii="Times New Roman" w:eastAsia="Times New Roman" w:hAnsi="Times New Roman" w:cs="Times New Roman"/>
                <w:sz w:val="22"/>
              </w:rPr>
              <w:t>packer</w:t>
            </w:r>
            <w:proofErr w:type="spellEnd"/>
          </w:p>
          <w:p w14:paraId="469D954D" w14:textId="29F97CAB"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Computer Science</w:t>
            </w:r>
          </w:p>
          <w:p w14:paraId="26757C32"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Virginia Tech</w:t>
            </w:r>
          </w:p>
          <w:p w14:paraId="042A601C"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Blacksburg VA UAS</w:t>
            </w:r>
          </w:p>
          <w:p w14:paraId="746AB3F8" w14:textId="3C873498"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Style w:val="City"/>
                <w:rFonts w:ascii="Times New Roman" w:eastAsia="Times New Roman" w:hAnsi="Times New Roman" w:cs="Times New Roman"/>
                <w:sz w:val="22"/>
                <w14:ligatures w14:val="standard"/>
              </w:rPr>
              <w:t>katelync22@vt.edu</w:t>
            </w:r>
          </w:p>
          <w:p w14:paraId="57F379D2" w14:textId="77777777" w:rsidR="00DE20FD" w:rsidRPr="00F32EAD" w:rsidRDefault="00DE20FD" w:rsidP="00923703">
            <w:pPr>
              <w:pStyle w:val="Authors"/>
              <w:spacing w:before="0" w:after="0" w:line="259" w:lineRule="auto"/>
              <w:jc w:val="center"/>
              <w:rPr>
                <w:sz w:val="22"/>
              </w:rPr>
            </w:pPr>
          </w:p>
        </w:tc>
        <w:tc>
          <w:tcPr>
            <w:tcW w:w="3432" w:type="dxa"/>
          </w:tcPr>
          <w:p w14:paraId="1E942072" w14:textId="511789B7" w:rsidR="00F642F4" w:rsidRPr="00F32EAD" w:rsidRDefault="64F1239C"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Emily Knoll</w:t>
            </w:r>
          </w:p>
          <w:p w14:paraId="45859450" w14:textId="767917D4"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Computer Science</w:t>
            </w:r>
          </w:p>
          <w:p w14:paraId="3097907D"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Virginia Tech</w:t>
            </w:r>
          </w:p>
          <w:p w14:paraId="418ED391"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Blacksburg VA UAS</w:t>
            </w:r>
          </w:p>
          <w:p w14:paraId="378FC583" w14:textId="7672B351" w:rsidR="00F642F4" w:rsidRPr="00F32EAD" w:rsidRDefault="18477C1A"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e</w:t>
            </w:r>
            <w:r w:rsidR="765FE6CD" w:rsidRPr="0D76E7E2">
              <w:rPr>
                <w:rFonts w:ascii="Times New Roman" w:eastAsia="Times New Roman" w:hAnsi="Times New Roman" w:cs="Times New Roman"/>
                <w:sz w:val="22"/>
              </w:rPr>
              <w:t>milyk77@vt.edu</w:t>
            </w:r>
          </w:p>
          <w:p w14:paraId="3295634D" w14:textId="77777777" w:rsidR="00DE20FD" w:rsidRPr="00F32EAD" w:rsidRDefault="00DE20FD" w:rsidP="00923703">
            <w:pPr>
              <w:pStyle w:val="Authors"/>
              <w:spacing w:before="0" w:after="0" w:line="259" w:lineRule="auto"/>
              <w:jc w:val="center"/>
              <w:rPr>
                <w:sz w:val="22"/>
              </w:rPr>
            </w:pPr>
          </w:p>
        </w:tc>
      </w:tr>
      <w:tr w:rsidR="00DE20FD" w14:paraId="2F446A5F" w14:textId="77777777" w:rsidTr="0D76E7E2">
        <w:tc>
          <w:tcPr>
            <w:tcW w:w="3432" w:type="dxa"/>
          </w:tcPr>
          <w:p w14:paraId="0C79924F" w14:textId="245338F0" w:rsidR="006E74BA" w:rsidRPr="00F32EAD" w:rsidRDefault="765FE6CD"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Matt Lorenzo</w:t>
            </w:r>
          </w:p>
          <w:p w14:paraId="502A470B" w14:textId="42387F54"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Computer Science</w:t>
            </w:r>
          </w:p>
          <w:p w14:paraId="00F451CF"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Virginia Tech</w:t>
            </w:r>
          </w:p>
          <w:p w14:paraId="37F31963" w14:textId="77777777" w:rsidR="00DE20FD" w:rsidRPr="00F32EAD" w:rsidRDefault="40815566"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Blacksburg VA UAS</w:t>
            </w:r>
          </w:p>
          <w:p w14:paraId="741AD5C7" w14:textId="089E1A1F" w:rsidR="006E74BA" w:rsidRPr="00F32EAD" w:rsidRDefault="18477C1A"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m</w:t>
            </w:r>
            <w:r w:rsidR="765FE6CD" w:rsidRPr="0D76E7E2">
              <w:rPr>
                <w:rFonts w:ascii="Times New Roman" w:eastAsia="Times New Roman" w:hAnsi="Times New Roman" w:cs="Times New Roman"/>
                <w:sz w:val="22"/>
              </w:rPr>
              <w:t>lorenzo</w:t>
            </w:r>
            <w:r w:rsidRPr="0D76E7E2">
              <w:rPr>
                <w:rFonts w:ascii="Times New Roman" w:eastAsia="Times New Roman" w:hAnsi="Times New Roman" w:cs="Times New Roman"/>
                <w:sz w:val="22"/>
              </w:rPr>
              <w:t>7@vt.edu</w:t>
            </w:r>
          </w:p>
          <w:p w14:paraId="7FE3FF70" w14:textId="77777777" w:rsidR="00DE20FD" w:rsidRPr="00F32EAD" w:rsidRDefault="00DE20FD" w:rsidP="00923703">
            <w:pPr>
              <w:pStyle w:val="Authors"/>
              <w:spacing w:line="259" w:lineRule="auto"/>
              <w:jc w:val="center"/>
              <w:rPr>
                <w:sz w:val="22"/>
              </w:rPr>
            </w:pPr>
          </w:p>
        </w:tc>
        <w:tc>
          <w:tcPr>
            <w:tcW w:w="3432" w:type="dxa"/>
          </w:tcPr>
          <w:p w14:paraId="14145D0E" w14:textId="77777777" w:rsidR="00F32EAD" w:rsidRPr="00F32EAD" w:rsidRDefault="475ED3D3"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Brooke Ritter</w:t>
            </w:r>
          </w:p>
          <w:p w14:paraId="6C429EED" w14:textId="77777777" w:rsidR="00F32EAD" w:rsidRPr="00F32EAD" w:rsidRDefault="475ED3D3"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Computer Science</w:t>
            </w:r>
          </w:p>
          <w:p w14:paraId="52D7D6D1" w14:textId="77777777" w:rsidR="00F32EAD" w:rsidRPr="00F32EAD" w:rsidRDefault="475ED3D3"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Virginia Tech</w:t>
            </w:r>
          </w:p>
          <w:p w14:paraId="3D58FF58" w14:textId="77777777" w:rsidR="00F32EAD" w:rsidRPr="00F32EAD" w:rsidRDefault="475ED3D3"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Blacksburg VA UAS</w:t>
            </w:r>
          </w:p>
          <w:p w14:paraId="68CB7867" w14:textId="1A48B0A2" w:rsidR="00DE20FD" w:rsidRPr="00F32EAD" w:rsidRDefault="475ED3D3" w:rsidP="0D76E7E2">
            <w:pPr>
              <w:pStyle w:val="Authors"/>
              <w:spacing w:before="0" w:after="0" w:line="259" w:lineRule="auto"/>
              <w:jc w:val="center"/>
              <w:rPr>
                <w:rFonts w:ascii="Times New Roman" w:eastAsia="Times New Roman" w:hAnsi="Times New Roman" w:cs="Times New Roman"/>
                <w:sz w:val="22"/>
              </w:rPr>
            </w:pPr>
            <w:r w:rsidRPr="0D76E7E2">
              <w:rPr>
                <w:rFonts w:ascii="Times New Roman" w:eastAsia="Times New Roman" w:hAnsi="Times New Roman" w:cs="Times New Roman"/>
                <w:sz w:val="22"/>
              </w:rPr>
              <w:t>britter2@vt.edu</w:t>
            </w:r>
          </w:p>
        </w:tc>
        <w:tc>
          <w:tcPr>
            <w:tcW w:w="3432" w:type="dxa"/>
          </w:tcPr>
          <w:p w14:paraId="60D6E60D" w14:textId="49426B1F" w:rsidR="00DE20FD" w:rsidRPr="00F32EAD" w:rsidRDefault="00DE20FD" w:rsidP="00923703">
            <w:pPr>
              <w:pStyle w:val="Authors"/>
              <w:spacing w:before="0" w:after="0" w:line="259" w:lineRule="auto"/>
              <w:jc w:val="center"/>
              <w:rPr>
                <w:sz w:val="22"/>
              </w:rPr>
            </w:pPr>
          </w:p>
        </w:tc>
      </w:tr>
    </w:tbl>
    <w:p w14:paraId="4B59BA1E" w14:textId="04ECE3DD" w:rsidR="5DBA26A8" w:rsidRPr="009162CE" w:rsidRDefault="5DBA26A8" w:rsidP="5DBA26A8">
      <w:pPr>
        <w:pStyle w:val="AbsHead"/>
        <w:rPr>
          <w:rStyle w:val="Hyperlink"/>
          <w:sz w:val="20"/>
          <w:szCs w:val="20"/>
          <w:lang w:val="en-US"/>
        </w:rPr>
        <w:sectPr w:rsidR="5DBA26A8" w:rsidRPr="009162CE" w:rsidSect="00293C37">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57C4E7D" w14:textId="195A20A2" w:rsidR="0D76E7E2" w:rsidRDefault="0D76E7E2">
      <w:r>
        <w:br w:type="page"/>
      </w:r>
    </w:p>
    <w:p w14:paraId="57E9A477" w14:textId="7535B990" w:rsidR="0007392C" w:rsidRPr="00683DB8" w:rsidRDefault="07151123" w:rsidP="0D76E7E2">
      <w:pPr>
        <w:pStyle w:val="AbsHead"/>
        <w:rPr>
          <w:rFonts w:ascii="Times New Roman" w:eastAsia="Times New Roman" w:hAnsi="Times New Roman" w:cs="Times New Roman"/>
          <w:sz w:val="24"/>
          <w:szCs w:val="24"/>
          <w:lang w:val="en-US"/>
          <w14:ligatures w14:val="standard"/>
        </w:rPr>
      </w:pPr>
      <w:r w:rsidRPr="0D76E7E2">
        <w:rPr>
          <w:rFonts w:ascii="Times New Roman" w:eastAsia="Times New Roman" w:hAnsi="Times New Roman" w:cs="Times New Roman"/>
          <w:sz w:val="24"/>
          <w:szCs w:val="24"/>
          <w:lang w:val="en-US"/>
          <w14:ligatures w14:val="standard"/>
        </w:rPr>
        <w:lastRenderedPageBreak/>
        <w:t>ABSTRACT</w:t>
      </w:r>
      <w:r w:rsidR="098A1A9D" w:rsidRPr="0D76E7E2">
        <w:rPr>
          <w:rFonts w:ascii="Times New Roman" w:eastAsia="Times New Roman" w:hAnsi="Times New Roman" w:cs="Times New Roman"/>
          <w:sz w:val="24"/>
          <w:szCs w:val="24"/>
          <w:lang w:val="en-US"/>
          <w14:ligatures w14:val="standard"/>
        </w:rPr>
        <w:t xml:space="preserve"> </w:t>
      </w:r>
    </w:p>
    <w:p w14:paraId="09441B5D" w14:textId="78F03B8E" w:rsidR="5B08DBFF" w:rsidRDefault="5B08DBFF" w:rsidP="05BCC3F0">
      <w:pPr>
        <w:pStyle w:val="Abstract"/>
        <w:jc w:val="left"/>
        <w:rPr>
          <w:rFonts w:ascii="Times New Roman" w:eastAsia="Times New Roman" w:hAnsi="Times New Roman" w:cs="Times New Roman"/>
          <w:sz w:val="24"/>
          <w:szCs w:val="24"/>
        </w:rPr>
      </w:pPr>
      <w:r w:rsidRPr="05BCC3F0">
        <w:rPr>
          <w:rFonts w:ascii="Times New Roman" w:eastAsia="Times New Roman" w:hAnsi="Times New Roman" w:cs="Times New Roman"/>
          <w:sz w:val="24"/>
          <w:szCs w:val="24"/>
        </w:rPr>
        <w:t xml:space="preserve">Many individuals live a hustle and bustle lifestyle. Meeting after meeting, event after event, workout classes and actual classes. </w:t>
      </w:r>
      <w:r w:rsidR="13472ACD" w:rsidRPr="05BCC3F0">
        <w:rPr>
          <w:rFonts w:ascii="Times New Roman" w:eastAsia="Times New Roman" w:hAnsi="Times New Roman" w:cs="Times New Roman"/>
          <w:sz w:val="24"/>
          <w:szCs w:val="24"/>
        </w:rPr>
        <w:t>Is there even time to fit in a meal? Our team’s goal was to find a solution to sticky note</w:t>
      </w:r>
      <w:r w:rsidR="07826249" w:rsidRPr="05BCC3F0">
        <w:rPr>
          <w:rFonts w:ascii="Times New Roman" w:eastAsia="Times New Roman" w:hAnsi="Times New Roman" w:cs="Times New Roman"/>
          <w:sz w:val="24"/>
          <w:szCs w:val="24"/>
        </w:rPr>
        <w:t xml:space="preserve">, notes app, and Google calendar to-do lists. We wanted to create an app that is user-friendly and intuitive, while also having </w:t>
      </w:r>
      <w:r w:rsidR="782566AA" w:rsidRPr="05BCC3F0">
        <w:rPr>
          <w:rFonts w:ascii="Times New Roman" w:eastAsia="Times New Roman" w:hAnsi="Times New Roman" w:cs="Times New Roman"/>
          <w:sz w:val="24"/>
          <w:szCs w:val="24"/>
        </w:rPr>
        <w:t>useful organizational f</w:t>
      </w:r>
      <w:r w:rsidR="6FE367C8" w:rsidRPr="05BCC3F0">
        <w:rPr>
          <w:rFonts w:ascii="Times New Roman" w:eastAsia="Times New Roman" w:hAnsi="Times New Roman" w:cs="Times New Roman"/>
          <w:sz w:val="24"/>
          <w:szCs w:val="24"/>
        </w:rPr>
        <w:t>eatures.</w:t>
      </w:r>
      <w:r w:rsidR="79762CD1" w:rsidRPr="05BCC3F0">
        <w:rPr>
          <w:rFonts w:ascii="Times New Roman" w:eastAsia="Times New Roman" w:hAnsi="Times New Roman" w:cs="Times New Roman"/>
          <w:sz w:val="24"/>
          <w:szCs w:val="24"/>
        </w:rPr>
        <w:t xml:space="preserve"> We want to increase productivity without overwhelming our users. </w:t>
      </w:r>
      <w:r w:rsidR="6FE367C8" w:rsidRPr="05BCC3F0">
        <w:rPr>
          <w:rFonts w:ascii="Times New Roman" w:eastAsia="Times New Roman" w:hAnsi="Times New Roman" w:cs="Times New Roman"/>
          <w:sz w:val="24"/>
          <w:szCs w:val="24"/>
        </w:rPr>
        <w:t xml:space="preserve">This paper will introduce </w:t>
      </w:r>
      <w:proofErr w:type="spellStart"/>
      <w:r w:rsidR="6FE367C8" w:rsidRPr="05BCC3F0">
        <w:rPr>
          <w:rFonts w:ascii="Times New Roman" w:eastAsia="Times New Roman" w:hAnsi="Times New Roman" w:cs="Times New Roman"/>
          <w:sz w:val="24"/>
          <w:szCs w:val="24"/>
        </w:rPr>
        <w:t>TaskBuddy</w:t>
      </w:r>
      <w:proofErr w:type="spellEnd"/>
      <w:r w:rsidR="6FE367C8" w:rsidRPr="05BCC3F0">
        <w:rPr>
          <w:rFonts w:ascii="Times New Roman" w:eastAsia="Times New Roman" w:hAnsi="Times New Roman" w:cs="Times New Roman"/>
          <w:sz w:val="24"/>
          <w:szCs w:val="24"/>
        </w:rPr>
        <w:t xml:space="preserve"> as well as discuss </w:t>
      </w:r>
      <w:r w:rsidR="15F657AE" w:rsidRPr="05BCC3F0">
        <w:rPr>
          <w:rFonts w:ascii="Times New Roman" w:eastAsia="Times New Roman" w:hAnsi="Times New Roman" w:cs="Times New Roman"/>
          <w:sz w:val="24"/>
          <w:szCs w:val="24"/>
        </w:rPr>
        <w:t>related works. We will also cover important design decisions and our maintenance</w:t>
      </w:r>
      <w:r w:rsidR="0191C4ED" w:rsidRPr="05BCC3F0">
        <w:rPr>
          <w:rFonts w:ascii="Times New Roman" w:eastAsia="Times New Roman" w:hAnsi="Times New Roman" w:cs="Times New Roman"/>
          <w:sz w:val="24"/>
          <w:szCs w:val="24"/>
        </w:rPr>
        <w:t xml:space="preserve"> and deployment plan. </w:t>
      </w:r>
    </w:p>
    <w:p w14:paraId="4FF78DBE" w14:textId="40D3B7A8" w:rsidR="0007392C" w:rsidRPr="00586A35" w:rsidRDefault="6034DE8A" w:rsidP="0D76E7E2">
      <w:pPr>
        <w:pStyle w:val="CCSHead"/>
        <w:rPr>
          <w:rFonts w:ascii="Times New Roman" w:eastAsia="Times New Roman" w:hAnsi="Times New Roman" w:cs="Times New Roman"/>
          <w:sz w:val="24"/>
          <w:szCs w:val="24"/>
          <w:lang w:eastAsia="it-IT"/>
          <w14:ligatures w14:val="standard"/>
        </w:rPr>
      </w:pPr>
      <w:r w:rsidRPr="0D76E7E2">
        <w:rPr>
          <w:rFonts w:ascii="Times New Roman" w:eastAsia="Times New Roman" w:hAnsi="Times New Roman" w:cs="Times New Roman"/>
          <w:sz w:val="24"/>
          <w:szCs w:val="24"/>
          <w:lang w:eastAsia="it-IT"/>
          <w14:ligatures w14:val="standard"/>
        </w:rPr>
        <w:t>INTRODUCTION</w:t>
      </w:r>
    </w:p>
    <w:p w14:paraId="44A7B722" w14:textId="784BCF2F" w:rsidR="00F5523B" w:rsidRPr="00F5523B" w:rsidRDefault="143717DD" w:rsidP="05BCC3F0">
      <w:pPr>
        <w:pStyle w:val="CCSDescription"/>
        <w:jc w:val="left"/>
        <w:rPr>
          <w:rFonts w:ascii="Times New Roman" w:eastAsia="Times New Roman" w:hAnsi="Times New Roman" w:cs="Times New Roman"/>
          <w:sz w:val="24"/>
          <w:szCs w:val="24"/>
          <w14:ligatures w14:val="standard"/>
        </w:rPr>
      </w:pPr>
      <w:r w:rsidRPr="05BCC3F0">
        <w:rPr>
          <w:rFonts w:ascii="Times New Roman" w:eastAsia="Times New Roman" w:hAnsi="Times New Roman" w:cs="Times New Roman"/>
          <w:sz w:val="24"/>
          <w:szCs w:val="24"/>
          <w14:ligatures w14:val="standard"/>
        </w:rPr>
        <w:t xml:space="preserve">In the fast-paced landscape of modern life, the art of task management has become a critical skill for personal and professional success. However, amidst the </w:t>
      </w:r>
      <w:r w:rsidR="18AA8741" w:rsidRPr="05BCC3F0">
        <w:rPr>
          <w:rFonts w:ascii="Times New Roman" w:eastAsia="Times New Roman" w:hAnsi="Times New Roman" w:cs="Times New Roman"/>
          <w:sz w:val="24"/>
          <w:szCs w:val="24"/>
          <w14:ligatures w14:val="standard"/>
        </w:rPr>
        <w:t>endless</w:t>
      </w:r>
      <w:r w:rsidRPr="05BCC3F0">
        <w:rPr>
          <w:rFonts w:ascii="Times New Roman" w:eastAsia="Times New Roman" w:hAnsi="Times New Roman" w:cs="Times New Roman"/>
          <w:sz w:val="24"/>
          <w:szCs w:val="24"/>
          <w14:ligatures w14:val="standard"/>
        </w:rPr>
        <w:t xml:space="preserve"> responsibilities, deadlines, and commitments, individuals often find themselves overwhelmed</w:t>
      </w:r>
      <w:r w:rsidR="4AB0213E" w:rsidRPr="05BCC3F0">
        <w:rPr>
          <w:rFonts w:ascii="Times New Roman" w:eastAsia="Times New Roman" w:hAnsi="Times New Roman" w:cs="Times New Roman"/>
          <w:sz w:val="24"/>
          <w:szCs w:val="24"/>
          <w14:ligatures w14:val="standard"/>
        </w:rPr>
        <w:t xml:space="preserve">. Industry professionals and students alike are </w:t>
      </w:r>
      <w:r w:rsidRPr="05BCC3F0">
        <w:rPr>
          <w:rFonts w:ascii="Times New Roman" w:eastAsia="Times New Roman" w:hAnsi="Times New Roman" w:cs="Times New Roman"/>
          <w:sz w:val="24"/>
          <w:szCs w:val="24"/>
          <w14:ligatures w14:val="standard"/>
        </w:rPr>
        <w:t>struggling to prioritize tasks effectively and maintain productivity</w:t>
      </w:r>
      <w:r w:rsidR="6A6AFF8D" w:rsidRPr="05BCC3F0">
        <w:rPr>
          <w:rFonts w:ascii="Times New Roman" w:eastAsia="Times New Roman" w:hAnsi="Times New Roman" w:cs="Times New Roman"/>
          <w:sz w:val="24"/>
          <w:szCs w:val="24"/>
          <w14:ligatures w14:val="standard"/>
        </w:rPr>
        <w:t xml:space="preserve">. </w:t>
      </w:r>
      <w:r w:rsidRPr="05BCC3F0">
        <w:rPr>
          <w:rFonts w:ascii="Times New Roman" w:eastAsia="Times New Roman" w:hAnsi="Times New Roman" w:cs="Times New Roman"/>
          <w:sz w:val="24"/>
          <w:szCs w:val="24"/>
          <w14:ligatures w14:val="standard"/>
        </w:rPr>
        <w:t xml:space="preserve">Recognizing this </w:t>
      </w:r>
      <w:r w:rsidR="48333B2E" w:rsidRPr="05BCC3F0">
        <w:rPr>
          <w:rFonts w:ascii="Times New Roman" w:eastAsia="Times New Roman" w:hAnsi="Times New Roman" w:cs="Times New Roman"/>
          <w:sz w:val="24"/>
          <w:szCs w:val="24"/>
          <w14:ligatures w14:val="standard"/>
        </w:rPr>
        <w:t>everyday</w:t>
      </w:r>
      <w:r w:rsidRPr="05BCC3F0">
        <w:rPr>
          <w:rFonts w:ascii="Times New Roman" w:eastAsia="Times New Roman" w:hAnsi="Times New Roman" w:cs="Times New Roman"/>
          <w:sz w:val="24"/>
          <w:szCs w:val="24"/>
          <w14:ligatures w14:val="standard"/>
        </w:rPr>
        <w:t xml:space="preserve"> challenge, the need for a comprehensive solution arises</w:t>
      </w:r>
      <w:r w:rsidR="48333B2E" w:rsidRPr="05BCC3F0">
        <w:rPr>
          <w:rFonts w:ascii="Times New Roman" w:eastAsia="Times New Roman" w:hAnsi="Times New Roman" w:cs="Times New Roman"/>
          <w:sz w:val="24"/>
          <w:szCs w:val="24"/>
          <w14:ligatures w14:val="standard"/>
        </w:rPr>
        <w:t xml:space="preserve">, the </w:t>
      </w:r>
      <w:proofErr w:type="spellStart"/>
      <w:r w:rsidR="48333B2E" w:rsidRPr="05BCC3F0">
        <w:rPr>
          <w:rFonts w:ascii="Times New Roman" w:eastAsia="Times New Roman" w:hAnsi="Times New Roman" w:cs="Times New Roman"/>
          <w:sz w:val="24"/>
          <w:szCs w:val="24"/>
          <w14:ligatures w14:val="standard"/>
        </w:rPr>
        <w:t>TaskBuddy</w:t>
      </w:r>
      <w:proofErr w:type="spellEnd"/>
      <w:r w:rsidR="48333B2E" w:rsidRPr="05BCC3F0">
        <w:rPr>
          <w:rFonts w:ascii="Times New Roman" w:eastAsia="Times New Roman" w:hAnsi="Times New Roman" w:cs="Times New Roman"/>
          <w:sz w:val="24"/>
          <w:szCs w:val="24"/>
          <w14:ligatures w14:val="standard"/>
        </w:rPr>
        <w:t xml:space="preserve"> app.</w:t>
      </w:r>
    </w:p>
    <w:p w14:paraId="0A5F2301" w14:textId="33B7EFD7" w:rsidR="0D76E7E2" w:rsidRDefault="0D76E7E2" w:rsidP="05BCC3F0">
      <w:pPr>
        <w:pStyle w:val="CCSDescription"/>
        <w:jc w:val="left"/>
        <w:rPr>
          <w:rFonts w:ascii="Times New Roman" w:eastAsia="Times New Roman" w:hAnsi="Times New Roman" w:cs="Times New Roman"/>
          <w:sz w:val="24"/>
          <w:szCs w:val="24"/>
        </w:rPr>
      </w:pPr>
    </w:p>
    <w:p w14:paraId="5CFB6639" w14:textId="3D2FF0C6" w:rsidR="00F5523B" w:rsidRPr="00F5523B" w:rsidRDefault="4FD985FD" w:rsidP="05BCC3F0">
      <w:pPr>
        <w:pStyle w:val="CCSDescription"/>
        <w:jc w:val="left"/>
        <w:rPr>
          <w:rFonts w:ascii="Times New Roman" w:eastAsia="Times New Roman" w:hAnsi="Times New Roman" w:cs="Times New Roman"/>
          <w:sz w:val="24"/>
          <w:szCs w:val="24"/>
          <w14:ligatures w14:val="standard"/>
        </w:rPr>
      </w:pPr>
      <w:proofErr w:type="spellStart"/>
      <w:r w:rsidRPr="05BCC3F0">
        <w:rPr>
          <w:rFonts w:ascii="Times New Roman" w:eastAsia="Times New Roman" w:hAnsi="Times New Roman" w:cs="Times New Roman"/>
          <w:sz w:val="24"/>
          <w:szCs w:val="24"/>
          <w14:ligatures w14:val="standard"/>
        </w:rPr>
        <w:t>TaskBuddy</w:t>
      </w:r>
      <w:proofErr w:type="spellEnd"/>
      <w:r w:rsidRPr="05BCC3F0">
        <w:rPr>
          <w:rFonts w:ascii="Times New Roman" w:eastAsia="Times New Roman" w:hAnsi="Times New Roman" w:cs="Times New Roman"/>
          <w:sz w:val="24"/>
          <w:szCs w:val="24"/>
          <w14:ligatures w14:val="standard"/>
        </w:rPr>
        <w:t xml:space="preserve"> is not just another productivity tool</w:t>
      </w:r>
      <w:r w:rsidR="013E5DC7" w:rsidRPr="05BCC3F0">
        <w:rPr>
          <w:rFonts w:ascii="Times New Roman" w:eastAsia="Times New Roman" w:hAnsi="Times New Roman" w:cs="Times New Roman"/>
          <w:sz w:val="24"/>
          <w:szCs w:val="24"/>
          <w14:ligatures w14:val="standard"/>
        </w:rPr>
        <w:t>. I</w:t>
      </w:r>
      <w:r w:rsidRPr="05BCC3F0">
        <w:rPr>
          <w:rFonts w:ascii="Times New Roman" w:eastAsia="Times New Roman" w:hAnsi="Times New Roman" w:cs="Times New Roman"/>
          <w:sz w:val="24"/>
          <w:szCs w:val="24"/>
          <w14:ligatures w14:val="standard"/>
        </w:rPr>
        <w:t>t</w:t>
      </w:r>
      <w:r w:rsidR="013E5DC7" w:rsidRPr="05BCC3F0">
        <w:rPr>
          <w:rFonts w:ascii="Times New Roman" w:eastAsia="Times New Roman" w:hAnsi="Times New Roman" w:cs="Times New Roman"/>
          <w:sz w:val="24"/>
          <w:szCs w:val="24"/>
          <w14:ligatures w14:val="standard"/>
        </w:rPr>
        <w:t xml:space="preserve"> i</w:t>
      </w:r>
      <w:r w:rsidRPr="05BCC3F0">
        <w:rPr>
          <w:rFonts w:ascii="Times New Roman" w:eastAsia="Times New Roman" w:hAnsi="Times New Roman" w:cs="Times New Roman"/>
          <w:sz w:val="24"/>
          <w:szCs w:val="24"/>
          <w14:ligatures w14:val="standard"/>
        </w:rPr>
        <w:t xml:space="preserve">s a personalized, intuitive companion designed to streamline the management of your to-do list and </w:t>
      </w:r>
      <w:r w:rsidR="10143229" w:rsidRPr="05BCC3F0">
        <w:rPr>
          <w:rFonts w:ascii="Times New Roman" w:eastAsia="Times New Roman" w:hAnsi="Times New Roman" w:cs="Times New Roman"/>
          <w:sz w:val="24"/>
          <w:szCs w:val="24"/>
          <w14:ligatures w14:val="standard"/>
        </w:rPr>
        <w:t>increase your</w:t>
      </w:r>
      <w:r w:rsidRPr="05BCC3F0">
        <w:rPr>
          <w:rFonts w:ascii="Times New Roman" w:eastAsia="Times New Roman" w:hAnsi="Times New Roman" w:cs="Times New Roman"/>
          <w:sz w:val="24"/>
          <w:szCs w:val="24"/>
          <w14:ligatures w14:val="standard"/>
        </w:rPr>
        <w:t xml:space="preserve"> efficiency. </w:t>
      </w:r>
      <w:r w:rsidR="143717DD" w:rsidRPr="05BCC3F0">
        <w:rPr>
          <w:rFonts w:ascii="Times New Roman" w:eastAsia="Times New Roman" w:hAnsi="Times New Roman" w:cs="Times New Roman"/>
          <w:sz w:val="24"/>
          <w:szCs w:val="24"/>
          <w14:ligatures w14:val="standard"/>
        </w:rPr>
        <w:t xml:space="preserve">The motivation for creating </w:t>
      </w:r>
      <w:proofErr w:type="spellStart"/>
      <w:r w:rsidR="143717DD" w:rsidRPr="05BCC3F0">
        <w:rPr>
          <w:rFonts w:ascii="Times New Roman" w:eastAsia="Times New Roman" w:hAnsi="Times New Roman" w:cs="Times New Roman"/>
          <w:sz w:val="24"/>
          <w:szCs w:val="24"/>
          <w14:ligatures w14:val="standard"/>
        </w:rPr>
        <w:t>TaskBuddy</w:t>
      </w:r>
      <w:proofErr w:type="spellEnd"/>
      <w:r w:rsidR="143717DD" w:rsidRPr="05BCC3F0">
        <w:rPr>
          <w:rFonts w:ascii="Times New Roman" w:eastAsia="Times New Roman" w:hAnsi="Times New Roman" w:cs="Times New Roman"/>
          <w:sz w:val="24"/>
          <w:szCs w:val="24"/>
          <w14:ligatures w14:val="standard"/>
        </w:rPr>
        <w:t xml:space="preserve"> stems from several key factors</w:t>
      </w:r>
      <w:r w:rsidR="1AAF9A5A" w:rsidRPr="05BCC3F0">
        <w:rPr>
          <w:rFonts w:ascii="Times New Roman" w:eastAsia="Times New Roman" w:hAnsi="Times New Roman" w:cs="Times New Roman"/>
          <w:sz w:val="24"/>
          <w:szCs w:val="24"/>
          <w14:ligatures w14:val="standard"/>
        </w:rPr>
        <w:t xml:space="preserve"> including increas</w:t>
      </w:r>
      <w:r w:rsidR="517FD109" w:rsidRPr="05BCC3F0">
        <w:rPr>
          <w:rFonts w:ascii="Times New Roman" w:eastAsia="Times New Roman" w:hAnsi="Times New Roman" w:cs="Times New Roman"/>
          <w:sz w:val="24"/>
          <w:szCs w:val="24"/>
          <w14:ligatures w14:val="standard"/>
        </w:rPr>
        <w:t>ing</w:t>
      </w:r>
      <w:r w:rsidR="1AAF9A5A" w:rsidRPr="05BCC3F0">
        <w:rPr>
          <w:rFonts w:ascii="Times New Roman" w:eastAsia="Times New Roman" w:hAnsi="Times New Roman" w:cs="Times New Roman"/>
          <w:sz w:val="24"/>
          <w:szCs w:val="24"/>
          <w14:ligatures w14:val="standard"/>
        </w:rPr>
        <w:t xml:space="preserve"> complexity </w:t>
      </w:r>
      <w:r w:rsidR="7ED676F8" w:rsidRPr="05BCC3F0">
        <w:rPr>
          <w:rFonts w:ascii="Times New Roman" w:eastAsia="Times New Roman" w:hAnsi="Times New Roman" w:cs="Times New Roman"/>
          <w:sz w:val="24"/>
          <w:szCs w:val="24"/>
          <w14:ligatures w14:val="standard"/>
        </w:rPr>
        <w:t xml:space="preserve">of </w:t>
      </w:r>
      <w:r w:rsidR="1AAF9A5A" w:rsidRPr="05BCC3F0">
        <w:rPr>
          <w:rFonts w:ascii="Times New Roman" w:eastAsia="Times New Roman" w:hAnsi="Times New Roman" w:cs="Times New Roman"/>
          <w:sz w:val="24"/>
          <w:szCs w:val="24"/>
          <w14:ligatures w14:val="standard"/>
        </w:rPr>
        <w:t xml:space="preserve">daily </w:t>
      </w:r>
      <w:r w:rsidR="517FD109" w:rsidRPr="05BCC3F0">
        <w:rPr>
          <w:rFonts w:ascii="Times New Roman" w:eastAsia="Times New Roman" w:hAnsi="Times New Roman" w:cs="Times New Roman"/>
          <w:sz w:val="24"/>
          <w:szCs w:val="24"/>
          <w14:ligatures w14:val="standard"/>
        </w:rPr>
        <w:t xml:space="preserve">tasks, </w:t>
      </w:r>
      <w:r w:rsidR="7F83A843" w:rsidRPr="05BCC3F0">
        <w:rPr>
          <w:rFonts w:ascii="Times New Roman" w:eastAsia="Times New Roman" w:hAnsi="Times New Roman" w:cs="Times New Roman"/>
          <w:sz w:val="24"/>
          <w:szCs w:val="24"/>
          <w14:ligatures w14:val="standard"/>
        </w:rPr>
        <w:t xml:space="preserve">increasing importance of time management, and </w:t>
      </w:r>
      <w:r w:rsidR="431D20AC" w:rsidRPr="05BCC3F0">
        <w:rPr>
          <w:rFonts w:ascii="Times New Roman" w:eastAsia="Times New Roman" w:hAnsi="Times New Roman" w:cs="Times New Roman"/>
          <w:sz w:val="24"/>
          <w:szCs w:val="24"/>
          <w14:ligatures w14:val="standard"/>
        </w:rPr>
        <w:t>decreasing</w:t>
      </w:r>
      <w:r w:rsidR="7F83A843" w:rsidRPr="05BCC3F0">
        <w:rPr>
          <w:rFonts w:ascii="Times New Roman" w:eastAsia="Times New Roman" w:hAnsi="Times New Roman" w:cs="Times New Roman"/>
          <w:sz w:val="24"/>
          <w:szCs w:val="24"/>
          <w14:ligatures w14:val="standard"/>
        </w:rPr>
        <w:t xml:space="preserve"> accountability and motivation. </w:t>
      </w:r>
      <w:r w:rsidR="43E25BD8" w:rsidRPr="05BCC3F0">
        <w:rPr>
          <w:rFonts w:ascii="Times New Roman" w:eastAsia="Times New Roman" w:hAnsi="Times New Roman" w:cs="Times New Roman"/>
          <w:sz w:val="24"/>
          <w:szCs w:val="24"/>
          <w14:ligatures w14:val="standard"/>
        </w:rPr>
        <w:t xml:space="preserve">The demands placed upon individuals today make it difficult to juggle </w:t>
      </w:r>
      <w:r w:rsidR="30A66CCD" w:rsidRPr="05BCC3F0">
        <w:rPr>
          <w:rFonts w:ascii="Times New Roman" w:eastAsia="Times New Roman" w:hAnsi="Times New Roman" w:cs="Times New Roman"/>
          <w:sz w:val="24"/>
          <w:szCs w:val="24"/>
          <w14:ligatures w14:val="standard"/>
        </w:rPr>
        <w:t xml:space="preserve">what needs to be done. </w:t>
      </w:r>
      <w:r w:rsidR="435DC06C" w:rsidRPr="05BCC3F0">
        <w:rPr>
          <w:rFonts w:ascii="Times New Roman" w:eastAsia="Times New Roman" w:hAnsi="Times New Roman" w:cs="Times New Roman"/>
          <w:sz w:val="24"/>
          <w:szCs w:val="24"/>
          <w14:ligatures w14:val="standard"/>
        </w:rPr>
        <w:t xml:space="preserve">As college students, we understand the stress of going to bed worrying if you missed an </w:t>
      </w:r>
      <w:r w:rsidR="435DC06C" w:rsidRPr="05BCC3F0">
        <w:rPr>
          <w:rFonts w:ascii="Times New Roman" w:eastAsia="Times New Roman" w:hAnsi="Times New Roman" w:cs="Times New Roman"/>
          <w:sz w:val="24"/>
          <w:szCs w:val="24"/>
          <w14:ligatures w14:val="standard"/>
        </w:rPr>
        <w:t xml:space="preserve">assignment and the amazing relief when a task is crossed off </w:t>
      </w:r>
      <w:r w:rsidR="22B03305" w:rsidRPr="05BCC3F0">
        <w:rPr>
          <w:rFonts w:ascii="Times New Roman" w:eastAsia="Times New Roman" w:hAnsi="Times New Roman" w:cs="Times New Roman"/>
          <w:sz w:val="24"/>
          <w:szCs w:val="24"/>
          <w14:ligatures w14:val="standard"/>
        </w:rPr>
        <w:t xml:space="preserve">your to-do list. </w:t>
      </w:r>
      <w:r w:rsidR="4CC792A0" w:rsidRPr="05BCC3F0">
        <w:rPr>
          <w:rFonts w:ascii="Times New Roman" w:eastAsia="Times New Roman" w:hAnsi="Times New Roman" w:cs="Times New Roman"/>
          <w:sz w:val="24"/>
          <w:szCs w:val="24"/>
          <w14:ligatures w14:val="standard"/>
        </w:rPr>
        <w:t xml:space="preserve">It is crucial to have a centralized place to monitor tasks for school, work, sports, extra curriculars, and life’s daily tasks. </w:t>
      </w:r>
      <w:r w:rsidR="7559035F" w:rsidRPr="05BCC3F0">
        <w:rPr>
          <w:rFonts w:ascii="Times New Roman" w:eastAsia="Times New Roman" w:hAnsi="Times New Roman" w:cs="Times New Roman"/>
          <w:sz w:val="24"/>
          <w:szCs w:val="24"/>
          <w14:ligatures w14:val="standard"/>
        </w:rPr>
        <w:t>Time mana</w:t>
      </w:r>
      <w:r w:rsidR="0C0000D0" w:rsidRPr="05BCC3F0">
        <w:rPr>
          <w:rFonts w:ascii="Times New Roman" w:eastAsia="Times New Roman" w:hAnsi="Times New Roman" w:cs="Times New Roman"/>
          <w:sz w:val="24"/>
          <w:szCs w:val="24"/>
          <w14:ligatures w14:val="standard"/>
        </w:rPr>
        <w:t xml:space="preserve">gement is a very important part of staying </w:t>
      </w:r>
      <w:r w:rsidR="4DAB625A" w:rsidRPr="05BCC3F0">
        <w:rPr>
          <w:rFonts w:ascii="Times New Roman" w:eastAsia="Times New Roman" w:hAnsi="Times New Roman" w:cs="Times New Roman"/>
          <w:sz w:val="24"/>
          <w:szCs w:val="24"/>
          <w14:ligatures w14:val="standard"/>
        </w:rPr>
        <w:t xml:space="preserve">on top of your tasks. </w:t>
      </w:r>
      <w:r w:rsidR="1C351ED9" w:rsidRPr="05BCC3F0">
        <w:rPr>
          <w:rFonts w:ascii="Times New Roman" w:eastAsia="Times New Roman" w:hAnsi="Times New Roman" w:cs="Times New Roman"/>
          <w:sz w:val="24"/>
          <w:szCs w:val="24"/>
          <w14:ligatures w14:val="standard"/>
        </w:rPr>
        <w:t xml:space="preserve">It becomes hard to manage your time when </w:t>
      </w:r>
      <w:r w:rsidR="33B8A6D5" w:rsidRPr="05BCC3F0">
        <w:rPr>
          <w:rFonts w:ascii="Times New Roman" w:eastAsia="Times New Roman" w:hAnsi="Times New Roman" w:cs="Times New Roman"/>
          <w:sz w:val="24"/>
          <w:szCs w:val="24"/>
          <w14:ligatures w14:val="standard"/>
        </w:rPr>
        <w:t>many of</w:t>
      </w:r>
      <w:r w:rsidR="1C351ED9" w:rsidRPr="05BCC3F0">
        <w:rPr>
          <w:rFonts w:ascii="Times New Roman" w:eastAsia="Times New Roman" w:hAnsi="Times New Roman" w:cs="Times New Roman"/>
          <w:sz w:val="24"/>
          <w:szCs w:val="24"/>
          <w14:ligatures w14:val="standard"/>
        </w:rPr>
        <w:t xml:space="preserve"> your tasks can be completed at your desk or in the comfort of your own home. </w:t>
      </w:r>
      <w:r w:rsidR="75B9AAF7" w:rsidRPr="05BCC3F0">
        <w:rPr>
          <w:rFonts w:ascii="Times New Roman" w:eastAsia="Times New Roman" w:hAnsi="Times New Roman" w:cs="Times New Roman"/>
          <w:sz w:val="24"/>
          <w:szCs w:val="24"/>
          <w14:ligatures w14:val="standard"/>
        </w:rPr>
        <w:t xml:space="preserve">We’ve all </w:t>
      </w:r>
      <w:r w:rsidR="345E9029" w:rsidRPr="05BCC3F0">
        <w:rPr>
          <w:rFonts w:ascii="Times New Roman" w:eastAsia="Times New Roman" w:hAnsi="Times New Roman" w:cs="Times New Roman"/>
          <w:sz w:val="24"/>
          <w:szCs w:val="24"/>
          <w14:ligatures w14:val="standard"/>
        </w:rPr>
        <w:t>said,</w:t>
      </w:r>
      <w:r w:rsidR="75B9AAF7" w:rsidRPr="05BCC3F0">
        <w:rPr>
          <w:rFonts w:ascii="Times New Roman" w:eastAsia="Times New Roman" w:hAnsi="Times New Roman" w:cs="Times New Roman"/>
          <w:sz w:val="24"/>
          <w:szCs w:val="24"/>
          <w14:ligatures w14:val="standard"/>
        </w:rPr>
        <w:t xml:space="preserve"> “I’ll get to that later!” and then completely forget about it. </w:t>
      </w:r>
      <w:proofErr w:type="spellStart"/>
      <w:r w:rsidR="0AF4FDFB" w:rsidRPr="05BCC3F0">
        <w:rPr>
          <w:rFonts w:ascii="Times New Roman" w:eastAsia="Times New Roman" w:hAnsi="Times New Roman" w:cs="Times New Roman"/>
          <w:sz w:val="24"/>
          <w:szCs w:val="24"/>
          <w14:ligatures w14:val="standard"/>
        </w:rPr>
        <w:t>TaskBuddy</w:t>
      </w:r>
      <w:proofErr w:type="spellEnd"/>
      <w:r w:rsidR="0AF4FDFB" w:rsidRPr="05BCC3F0">
        <w:rPr>
          <w:rFonts w:ascii="Times New Roman" w:eastAsia="Times New Roman" w:hAnsi="Times New Roman" w:cs="Times New Roman"/>
          <w:sz w:val="24"/>
          <w:szCs w:val="24"/>
          <w14:ligatures w14:val="standard"/>
        </w:rPr>
        <w:t xml:space="preserve"> will help organize and manage your </w:t>
      </w:r>
      <w:r w:rsidR="61811310" w:rsidRPr="05BCC3F0">
        <w:rPr>
          <w:rFonts w:ascii="Times New Roman" w:eastAsia="Times New Roman" w:hAnsi="Times New Roman" w:cs="Times New Roman"/>
          <w:sz w:val="24"/>
          <w:szCs w:val="24"/>
          <w14:ligatures w14:val="standard"/>
        </w:rPr>
        <w:t>tasks</w:t>
      </w:r>
      <w:r w:rsidR="0AF4FDFB" w:rsidRPr="05BCC3F0">
        <w:rPr>
          <w:rFonts w:ascii="Times New Roman" w:eastAsia="Times New Roman" w:hAnsi="Times New Roman" w:cs="Times New Roman"/>
          <w:sz w:val="24"/>
          <w:szCs w:val="24"/>
          <w14:ligatures w14:val="standard"/>
        </w:rPr>
        <w:t>, so you don’t fall behind.</w:t>
      </w:r>
      <w:r w:rsidR="42CF0AC7" w:rsidRPr="05BCC3F0">
        <w:rPr>
          <w:rFonts w:ascii="Times New Roman" w:eastAsia="Times New Roman" w:hAnsi="Times New Roman" w:cs="Times New Roman"/>
          <w:sz w:val="24"/>
          <w:szCs w:val="24"/>
          <w14:ligatures w14:val="standard"/>
        </w:rPr>
        <w:t xml:space="preserve"> Finally, </w:t>
      </w:r>
      <w:r w:rsidR="09A579F2" w:rsidRPr="05BCC3F0">
        <w:rPr>
          <w:rFonts w:ascii="Times New Roman" w:eastAsia="Times New Roman" w:hAnsi="Times New Roman" w:cs="Times New Roman"/>
          <w:sz w:val="24"/>
          <w:szCs w:val="24"/>
          <w14:ligatures w14:val="standard"/>
        </w:rPr>
        <w:t xml:space="preserve">it has become harder than ever to hold yourself accountable and feel motivated to </w:t>
      </w:r>
      <w:r w:rsidR="33B8A6D5" w:rsidRPr="05BCC3F0">
        <w:rPr>
          <w:rFonts w:ascii="Times New Roman" w:eastAsia="Times New Roman" w:hAnsi="Times New Roman" w:cs="Times New Roman"/>
          <w:sz w:val="24"/>
          <w:szCs w:val="24"/>
          <w14:ligatures w14:val="standard"/>
        </w:rPr>
        <w:t xml:space="preserve">check off items on your to-do list. With the </w:t>
      </w:r>
      <w:proofErr w:type="spellStart"/>
      <w:r w:rsidR="33B8A6D5" w:rsidRPr="05BCC3F0">
        <w:rPr>
          <w:rFonts w:ascii="Times New Roman" w:eastAsia="Times New Roman" w:hAnsi="Times New Roman" w:cs="Times New Roman"/>
          <w:sz w:val="24"/>
          <w:szCs w:val="24"/>
          <w14:ligatures w14:val="standard"/>
        </w:rPr>
        <w:t>TaskBuddy</w:t>
      </w:r>
      <w:proofErr w:type="spellEnd"/>
      <w:r w:rsidR="33B8A6D5" w:rsidRPr="05BCC3F0">
        <w:rPr>
          <w:rFonts w:ascii="Times New Roman" w:eastAsia="Times New Roman" w:hAnsi="Times New Roman" w:cs="Times New Roman"/>
          <w:sz w:val="24"/>
          <w:szCs w:val="24"/>
          <w14:ligatures w14:val="standard"/>
        </w:rPr>
        <w:t xml:space="preserve"> app, you will be able to hold yourself </w:t>
      </w:r>
      <w:r w:rsidR="7C20415B" w:rsidRPr="05BCC3F0">
        <w:rPr>
          <w:rFonts w:ascii="Times New Roman" w:eastAsia="Times New Roman" w:hAnsi="Times New Roman" w:cs="Times New Roman"/>
          <w:sz w:val="24"/>
          <w:szCs w:val="24"/>
          <w14:ligatures w14:val="standard"/>
        </w:rPr>
        <w:t xml:space="preserve">and others </w:t>
      </w:r>
      <w:r w:rsidR="33B8A6D5" w:rsidRPr="05BCC3F0">
        <w:rPr>
          <w:rFonts w:ascii="Times New Roman" w:eastAsia="Times New Roman" w:hAnsi="Times New Roman" w:cs="Times New Roman"/>
          <w:sz w:val="24"/>
          <w:szCs w:val="24"/>
          <w14:ligatures w14:val="standard"/>
        </w:rPr>
        <w:t>accountable for the items you need to complete on time and without stress.</w:t>
      </w:r>
    </w:p>
    <w:p w14:paraId="6705A423" w14:textId="3EB38123" w:rsidR="007D3C28" w:rsidRPr="00586A35" w:rsidRDefault="007D3C28" w:rsidP="05BCC3F0">
      <w:pPr>
        <w:pStyle w:val="CCSDescription"/>
        <w:jc w:val="left"/>
        <w:rPr>
          <w:rFonts w:ascii="Times New Roman" w:eastAsia="Times New Roman" w:hAnsi="Times New Roman" w:cs="Times New Roman"/>
          <w:sz w:val="24"/>
          <w:szCs w:val="24"/>
          <w14:ligatures w14:val="standard"/>
        </w:rPr>
      </w:pPr>
    </w:p>
    <w:p w14:paraId="5E76C50E" w14:textId="0D17DF34" w:rsidR="0007392C" w:rsidRPr="00586A35" w:rsidRDefault="77EA24FA" w:rsidP="0D76E7E2">
      <w:pPr>
        <w:pStyle w:val="KeyWordHead"/>
        <w:rPr>
          <w:rFonts w:ascii="Times New Roman" w:eastAsia="Times New Roman" w:hAnsi="Times New Roman" w:cs="Times New Roman"/>
          <w:sz w:val="24"/>
          <w:szCs w:val="24"/>
          <w:lang w:eastAsia="it-IT"/>
          <w14:ligatures w14:val="standard"/>
        </w:rPr>
      </w:pPr>
      <w:r w:rsidRPr="0D76E7E2">
        <w:rPr>
          <w:rFonts w:ascii="Times New Roman" w:eastAsia="Times New Roman" w:hAnsi="Times New Roman" w:cs="Times New Roman"/>
          <w:sz w:val="24"/>
          <w:szCs w:val="24"/>
          <w:lang w:eastAsia="it-IT"/>
          <w14:ligatures w14:val="standard"/>
        </w:rPr>
        <w:t>RELATED WORK</w:t>
      </w:r>
    </w:p>
    <w:p w14:paraId="76C06708" w14:textId="2695F38C" w:rsidR="25EFB31B" w:rsidRDefault="25EFB31B" w:rsidP="05BCC3F0">
      <w:pPr>
        <w:pStyle w:val="KeyWords"/>
        <w:jc w:val="left"/>
        <w:rPr>
          <w:rFonts w:ascii="Times New Roman" w:eastAsia="Times New Roman" w:hAnsi="Times New Roman" w:cs="Times New Roman"/>
          <w:b/>
          <w:bCs/>
          <w:sz w:val="24"/>
          <w:szCs w:val="24"/>
          <w:lang w:eastAsia="it-IT"/>
        </w:rPr>
      </w:pPr>
      <w:r w:rsidRPr="05BCC3F0">
        <w:rPr>
          <w:rFonts w:ascii="Times New Roman" w:eastAsia="Times New Roman" w:hAnsi="Times New Roman" w:cs="Times New Roman"/>
          <w:b/>
          <w:bCs/>
          <w:sz w:val="24"/>
          <w:szCs w:val="24"/>
          <w:lang w:eastAsia="it-IT"/>
        </w:rPr>
        <w:t>Zeigarnik Effect</w:t>
      </w:r>
    </w:p>
    <w:p w14:paraId="2F547187" w14:textId="1E822659" w:rsidR="25EFB31B" w:rsidRDefault="25EFB31B" w:rsidP="05BCC3F0">
      <w:pPr>
        <w:pStyle w:val="KeyWords"/>
        <w:jc w:val="left"/>
        <w:rPr>
          <w:rFonts w:ascii="Times New Roman" w:eastAsia="Times New Roman" w:hAnsi="Times New Roman" w:cs="Times New Roman"/>
          <w:sz w:val="24"/>
          <w:szCs w:val="24"/>
          <w:lang w:eastAsia="it-IT"/>
        </w:rPr>
      </w:pPr>
      <w:r w:rsidRPr="05BCC3F0">
        <w:rPr>
          <w:rFonts w:ascii="Times New Roman" w:eastAsia="Times New Roman" w:hAnsi="Times New Roman" w:cs="Times New Roman"/>
          <w:sz w:val="24"/>
          <w:szCs w:val="24"/>
          <w:lang w:eastAsia="it-IT"/>
        </w:rPr>
        <w:t>Dr. Schrager and Dr. Sadowski conducted a research study on how organiz</w:t>
      </w:r>
      <w:r w:rsidR="5896A944" w:rsidRPr="05BCC3F0">
        <w:rPr>
          <w:rFonts w:ascii="Times New Roman" w:eastAsia="Times New Roman" w:hAnsi="Times New Roman" w:cs="Times New Roman"/>
          <w:sz w:val="24"/>
          <w:szCs w:val="24"/>
          <w:lang w:eastAsia="it-IT"/>
        </w:rPr>
        <w:t>ing</w:t>
      </w:r>
      <w:r w:rsidRPr="05BCC3F0">
        <w:rPr>
          <w:rFonts w:ascii="Times New Roman" w:eastAsia="Times New Roman" w:hAnsi="Times New Roman" w:cs="Times New Roman"/>
          <w:sz w:val="24"/>
          <w:szCs w:val="24"/>
          <w:lang w:eastAsia="it-IT"/>
        </w:rPr>
        <w:t xml:space="preserve"> necessary tasks affects an individual’s productivity </w:t>
      </w:r>
      <w:r w:rsidR="15551754" w:rsidRPr="05BCC3F0">
        <w:rPr>
          <w:rFonts w:ascii="Times New Roman" w:eastAsia="Times New Roman" w:hAnsi="Times New Roman" w:cs="Times New Roman"/>
          <w:sz w:val="24"/>
          <w:szCs w:val="24"/>
          <w:lang w:eastAsia="it-IT"/>
        </w:rPr>
        <w:t>level</w:t>
      </w:r>
      <w:r w:rsidR="126C5DAE" w:rsidRPr="05BCC3F0">
        <w:rPr>
          <w:rFonts w:ascii="Times New Roman" w:eastAsia="Times New Roman" w:hAnsi="Times New Roman" w:cs="Times New Roman"/>
          <w:sz w:val="24"/>
          <w:szCs w:val="24"/>
          <w:lang w:eastAsia="it-IT"/>
        </w:rPr>
        <w:t xml:space="preserve"> (Schrager &amp; Sadowski, 2016)</w:t>
      </w:r>
      <w:r w:rsidR="15551754" w:rsidRPr="05BCC3F0">
        <w:rPr>
          <w:rFonts w:ascii="Times New Roman" w:eastAsia="Times New Roman" w:hAnsi="Times New Roman" w:cs="Times New Roman"/>
          <w:sz w:val="24"/>
          <w:szCs w:val="24"/>
          <w:lang w:eastAsia="it-IT"/>
        </w:rPr>
        <w:t>. Creating a to-do list reduces stress but organizing that to-do list can reduce stress even more.</w:t>
      </w:r>
    </w:p>
    <w:p w14:paraId="3D140150" w14:textId="7A82202E" w:rsidR="0D76E7E2" w:rsidRDefault="0D76E7E2" w:rsidP="05BCC3F0">
      <w:pPr>
        <w:pStyle w:val="KeyWords"/>
        <w:jc w:val="left"/>
        <w:rPr>
          <w:rFonts w:ascii="Times New Roman" w:eastAsia="Times New Roman" w:hAnsi="Times New Roman" w:cs="Times New Roman"/>
          <w:sz w:val="24"/>
          <w:szCs w:val="24"/>
          <w:lang w:eastAsia="it-IT"/>
        </w:rPr>
      </w:pPr>
    </w:p>
    <w:p w14:paraId="710446C5" w14:textId="2C6F619C" w:rsidR="491346DF" w:rsidRDefault="491346DF" w:rsidP="05BCC3F0">
      <w:pPr>
        <w:pStyle w:val="KeyWords"/>
        <w:jc w:val="left"/>
        <w:rPr>
          <w:rFonts w:ascii="Times New Roman" w:eastAsia="Times New Roman" w:hAnsi="Times New Roman" w:cs="Times New Roman"/>
          <w:sz w:val="24"/>
          <w:szCs w:val="24"/>
          <w:lang w:eastAsia="it-IT"/>
        </w:rPr>
      </w:pPr>
      <w:r w:rsidRPr="05BCC3F0">
        <w:rPr>
          <w:rFonts w:ascii="Times New Roman" w:eastAsia="Times New Roman" w:hAnsi="Times New Roman" w:cs="Times New Roman"/>
          <w:sz w:val="24"/>
          <w:szCs w:val="24"/>
          <w:lang w:eastAsia="it-IT"/>
        </w:rPr>
        <w:t xml:space="preserve">Within the </w:t>
      </w:r>
      <w:proofErr w:type="spellStart"/>
      <w:r w:rsidRPr="05BCC3F0">
        <w:rPr>
          <w:rFonts w:ascii="Times New Roman" w:eastAsia="Times New Roman" w:hAnsi="Times New Roman" w:cs="Times New Roman"/>
          <w:sz w:val="24"/>
          <w:szCs w:val="24"/>
          <w:lang w:eastAsia="it-IT"/>
        </w:rPr>
        <w:t>TaskBuddy</w:t>
      </w:r>
      <w:proofErr w:type="spellEnd"/>
      <w:r w:rsidRPr="05BCC3F0">
        <w:rPr>
          <w:rFonts w:ascii="Times New Roman" w:eastAsia="Times New Roman" w:hAnsi="Times New Roman" w:cs="Times New Roman"/>
          <w:sz w:val="24"/>
          <w:szCs w:val="24"/>
          <w:lang w:eastAsia="it-IT"/>
        </w:rPr>
        <w:t xml:space="preserve"> app, users will have the ability to prioritize tasks and move them around. We have a general to-do list, an </w:t>
      </w:r>
      <w:r w:rsidR="7F9C93F5" w:rsidRPr="05BCC3F0">
        <w:rPr>
          <w:rFonts w:ascii="Times New Roman" w:eastAsia="Times New Roman" w:hAnsi="Times New Roman" w:cs="Times New Roman"/>
          <w:sz w:val="24"/>
          <w:szCs w:val="24"/>
          <w:lang w:eastAsia="it-IT"/>
        </w:rPr>
        <w:t>“</w:t>
      </w:r>
      <w:r w:rsidRPr="05BCC3F0">
        <w:rPr>
          <w:rFonts w:ascii="Times New Roman" w:eastAsia="Times New Roman" w:hAnsi="Times New Roman" w:cs="Times New Roman"/>
          <w:sz w:val="24"/>
          <w:szCs w:val="24"/>
          <w:lang w:eastAsia="it-IT"/>
        </w:rPr>
        <w:t>in-progress</w:t>
      </w:r>
      <w:r w:rsidR="3C1CB393" w:rsidRPr="05BCC3F0">
        <w:rPr>
          <w:rFonts w:ascii="Times New Roman" w:eastAsia="Times New Roman" w:hAnsi="Times New Roman" w:cs="Times New Roman"/>
          <w:sz w:val="24"/>
          <w:szCs w:val="24"/>
          <w:lang w:eastAsia="it-IT"/>
        </w:rPr>
        <w:t>”</w:t>
      </w:r>
      <w:r w:rsidRPr="05BCC3F0">
        <w:rPr>
          <w:rFonts w:ascii="Times New Roman" w:eastAsia="Times New Roman" w:hAnsi="Times New Roman" w:cs="Times New Roman"/>
          <w:sz w:val="24"/>
          <w:szCs w:val="24"/>
          <w:lang w:eastAsia="it-IT"/>
        </w:rPr>
        <w:t xml:space="preserve"> list, and a </w:t>
      </w:r>
      <w:r w:rsidR="7BB7029E" w:rsidRPr="05BCC3F0">
        <w:rPr>
          <w:rFonts w:ascii="Times New Roman" w:eastAsia="Times New Roman" w:hAnsi="Times New Roman" w:cs="Times New Roman"/>
          <w:sz w:val="24"/>
          <w:szCs w:val="24"/>
          <w:lang w:eastAsia="it-IT"/>
        </w:rPr>
        <w:t>“</w:t>
      </w:r>
      <w:r w:rsidR="4D08AF51" w:rsidRPr="05BCC3F0">
        <w:rPr>
          <w:rFonts w:ascii="Times New Roman" w:eastAsia="Times New Roman" w:hAnsi="Times New Roman" w:cs="Times New Roman"/>
          <w:sz w:val="24"/>
          <w:szCs w:val="24"/>
          <w:lang w:eastAsia="it-IT"/>
        </w:rPr>
        <w:t>complete</w:t>
      </w:r>
      <w:r w:rsidR="48529D89" w:rsidRPr="05BCC3F0">
        <w:rPr>
          <w:rFonts w:ascii="Times New Roman" w:eastAsia="Times New Roman" w:hAnsi="Times New Roman" w:cs="Times New Roman"/>
          <w:sz w:val="24"/>
          <w:szCs w:val="24"/>
          <w:lang w:eastAsia="it-IT"/>
        </w:rPr>
        <w:t>d</w:t>
      </w:r>
      <w:r w:rsidR="6A669E41" w:rsidRPr="05BCC3F0">
        <w:rPr>
          <w:rFonts w:ascii="Times New Roman" w:eastAsia="Times New Roman" w:hAnsi="Times New Roman" w:cs="Times New Roman"/>
          <w:sz w:val="24"/>
          <w:szCs w:val="24"/>
          <w:lang w:eastAsia="it-IT"/>
        </w:rPr>
        <w:t>”</w:t>
      </w:r>
      <w:r w:rsidR="48529D89" w:rsidRPr="05BCC3F0">
        <w:rPr>
          <w:rFonts w:ascii="Times New Roman" w:eastAsia="Times New Roman" w:hAnsi="Times New Roman" w:cs="Times New Roman"/>
          <w:sz w:val="24"/>
          <w:szCs w:val="24"/>
          <w:lang w:eastAsia="it-IT"/>
        </w:rPr>
        <w:t xml:space="preserve"> </w:t>
      </w:r>
      <w:r w:rsidRPr="05BCC3F0">
        <w:rPr>
          <w:rFonts w:ascii="Times New Roman" w:eastAsia="Times New Roman" w:hAnsi="Times New Roman" w:cs="Times New Roman"/>
          <w:sz w:val="24"/>
          <w:szCs w:val="24"/>
          <w:lang w:eastAsia="it-IT"/>
        </w:rPr>
        <w:t xml:space="preserve">list. </w:t>
      </w:r>
      <w:r w:rsidR="55E073A7" w:rsidRPr="05BCC3F0">
        <w:rPr>
          <w:rFonts w:ascii="Times New Roman" w:eastAsia="Times New Roman" w:hAnsi="Times New Roman" w:cs="Times New Roman"/>
          <w:sz w:val="24"/>
          <w:szCs w:val="24"/>
          <w:lang w:eastAsia="it-IT"/>
        </w:rPr>
        <w:t>The tasks within the general and in-progress list can be moved around to express importance and urgency.</w:t>
      </w:r>
    </w:p>
    <w:p w14:paraId="7FEC702A" w14:textId="6632CDD5" w:rsidR="0D76E7E2" w:rsidRDefault="0D76E7E2" w:rsidP="05BCC3F0">
      <w:pPr>
        <w:pStyle w:val="KeyWords"/>
        <w:jc w:val="left"/>
        <w:rPr>
          <w:rFonts w:ascii="Times New Roman" w:eastAsia="Times New Roman" w:hAnsi="Times New Roman" w:cs="Times New Roman"/>
          <w:sz w:val="24"/>
          <w:szCs w:val="24"/>
          <w:lang w:eastAsia="it-IT"/>
        </w:rPr>
      </w:pPr>
    </w:p>
    <w:p w14:paraId="13A43B9D" w14:textId="2BFAE53F" w:rsidR="39349E83" w:rsidRPr="00444D68" w:rsidRDefault="78AD2665" w:rsidP="05BCC3F0">
      <w:pPr>
        <w:pStyle w:val="KeyWords"/>
        <w:jc w:val="left"/>
        <w:rPr>
          <w:rFonts w:ascii="Times New Roman" w:eastAsia="Times New Roman" w:hAnsi="Times New Roman" w:cs="Times New Roman"/>
          <w:sz w:val="24"/>
          <w:szCs w:val="24"/>
        </w:rPr>
      </w:pPr>
      <w:proofErr w:type="spellStart"/>
      <w:r w:rsidRPr="05BCC3F0">
        <w:rPr>
          <w:rFonts w:ascii="Times New Roman" w:eastAsia="Times New Roman" w:hAnsi="Times New Roman" w:cs="Times New Roman"/>
          <w:b/>
          <w:bCs/>
          <w:sz w:val="24"/>
          <w:szCs w:val="24"/>
          <w:lang w:eastAsia="it-IT"/>
        </w:rPr>
        <w:t>Todoist</w:t>
      </w:r>
      <w:proofErr w:type="spellEnd"/>
    </w:p>
    <w:p w14:paraId="3CB74A17" w14:textId="52F12253" w:rsidR="39349E83" w:rsidRDefault="78AD2665" w:rsidP="05BCC3F0">
      <w:pPr>
        <w:pStyle w:val="KeyWords"/>
        <w:jc w:val="left"/>
        <w:rPr>
          <w:rFonts w:ascii="Times New Roman" w:eastAsia="Times New Roman" w:hAnsi="Times New Roman" w:cs="Times New Roman"/>
          <w:sz w:val="24"/>
          <w:szCs w:val="24"/>
          <w:lang w:eastAsia="it-IT"/>
        </w:rPr>
      </w:pPr>
      <w:bookmarkStart w:id="0" w:name="_Int_CWRWrbxE"/>
      <w:proofErr w:type="spellStart"/>
      <w:r w:rsidRPr="05BCC3F0">
        <w:rPr>
          <w:rFonts w:ascii="Times New Roman" w:eastAsia="Times New Roman" w:hAnsi="Times New Roman" w:cs="Times New Roman"/>
          <w:sz w:val="24"/>
          <w:szCs w:val="24"/>
          <w:lang w:eastAsia="it-IT"/>
        </w:rPr>
        <w:t>Todoist</w:t>
      </w:r>
      <w:bookmarkEnd w:id="0"/>
      <w:proofErr w:type="spellEnd"/>
      <w:r w:rsidRPr="05BCC3F0">
        <w:rPr>
          <w:rFonts w:ascii="Times New Roman" w:eastAsia="Times New Roman" w:hAnsi="Times New Roman" w:cs="Times New Roman"/>
          <w:sz w:val="24"/>
          <w:szCs w:val="24"/>
          <w:lang w:eastAsia="it-IT"/>
        </w:rPr>
        <w:t xml:space="preserve"> is a competitor task completion app. </w:t>
      </w:r>
      <w:r w:rsidR="3596D9B8" w:rsidRPr="05BCC3F0">
        <w:rPr>
          <w:rFonts w:ascii="Times New Roman" w:eastAsia="Times New Roman" w:hAnsi="Times New Roman" w:cs="Times New Roman"/>
          <w:sz w:val="24"/>
          <w:szCs w:val="24"/>
          <w:lang w:eastAsia="it-IT"/>
        </w:rPr>
        <w:t xml:space="preserve">It has offline availability, functionality for collaboration between different users, and </w:t>
      </w:r>
      <w:r w:rsidR="3596D9B8" w:rsidRPr="05BCC3F0">
        <w:rPr>
          <w:rFonts w:ascii="Times New Roman" w:eastAsia="Times New Roman" w:hAnsi="Times New Roman" w:cs="Times New Roman"/>
          <w:sz w:val="24"/>
          <w:szCs w:val="24"/>
          <w:lang w:eastAsia="it-IT"/>
        </w:rPr>
        <w:lastRenderedPageBreak/>
        <w:t>syncing across devices and platforms.</w:t>
      </w:r>
      <w:r w:rsidR="7721C760" w:rsidRPr="05BCC3F0">
        <w:rPr>
          <w:rFonts w:ascii="Times New Roman" w:eastAsia="Times New Roman" w:hAnsi="Times New Roman" w:cs="Times New Roman"/>
          <w:sz w:val="24"/>
          <w:szCs w:val="24"/>
          <w:lang w:eastAsia="it-IT"/>
        </w:rPr>
        <w:t xml:space="preserve"> Some </w:t>
      </w:r>
      <w:r w:rsidR="62BFA003" w:rsidRPr="05BCC3F0">
        <w:rPr>
          <w:rFonts w:ascii="Times New Roman" w:eastAsia="Times New Roman" w:hAnsi="Times New Roman" w:cs="Times New Roman"/>
          <w:sz w:val="24"/>
          <w:szCs w:val="24"/>
          <w:lang w:eastAsia="it-IT"/>
        </w:rPr>
        <w:t xml:space="preserve">of its </w:t>
      </w:r>
      <w:r w:rsidR="7721C760" w:rsidRPr="05BCC3F0">
        <w:rPr>
          <w:rFonts w:ascii="Times New Roman" w:eastAsia="Times New Roman" w:hAnsi="Times New Roman" w:cs="Times New Roman"/>
          <w:sz w:val="24"/>
          <w:szCs w:val="24"/>
          <w:lang w:eastAsia="it-IT"/>
        </w:rPr>
        <w:t xml:space="preserve">basic features </w:t>
      </w:r>
      <w:r w:rsidR="5CDD3BC1" w:rsidRPr="05BCC3F0">
        <w:rPr>
          <w:rFonts w:ascii="Times New Roman" w:eastAsia="Times New Roman" w:hAnsi="Times New Roman" w:cs="Times New Roman"/>
          <w:sz w:val="24"/>
          <w:szCs w:val="24"/>
          <w:lang w:eastAsia="it-IT"/>
        </w:rPr>
        <w:t>include</w:t>
      </w:r>
      <w:r w:rsidR="7721C760" w:rsidRPr="05BCC3F0">
        <w:rPr>
          <w:rFonts w:ascii="Times New Roman" w:eastAsia="Times New Roman" w:hAnsi="Times New Roman" w:cs="Times New Roman"/>
          <w:sz w:val="24"/>
          <w:szCs w:val="24"/>
          <w:lang w:eastAsia="it-IT"/>
        </w:rPr>
        <w:t xml:space="preserve"> creating tasks, setting priority levels, </w:t>
      </w:r>
      <w:r w:rsidR="34CCAD4B" w:rsidRPr="05BCC3F0">
        <w:rPr>
          <w:rFonts w:ascii="Times New Roman" w:eastAsia="Times New Roman" w:hAnsi="Times New Roman" w:cs="Times New Roman"/>
          <w:sz w:val="24"/>
          <w:szCs w:val="24"/>
          <w:lang w:eastAsia="it-IT"/>
        </w:rPr>
        <w:t>organizing</w:t>
      </w:r>
      <w:r w:rsidR="7721C760" w:rsidRPr="05BCC3F0">
        <w:rPr>
          <w:rFonts w:ascii="Times New Roman" w:eastAsia="Times New Roman" w:hAnsi="Times New Roman" w:cs="Times New Roman"/>
          <w:sz w:val="24"/>
          <w:szCs w:val="24"/>
          <w:lang w:eastAsia="it-IT"/>
        </w:rPr>
        <w:t xml:space="preserve"> tasks into different groups, and assigning due dates. </w:t>
      </w:r>
    </w:p>
    <w:p w14:paraId="265076A9" w14:textId="1D4DD3CC" w:rsidR="39349E83" w:rsidRDefault="39349E83" w:rsidP="05BCC3F0">
      <w:pPr>
        <w:pStyle w:val="KeyWords"/>
        <w:jc w:val="left"/>
        <w:rPr>
          <w:rFonts w:ascii="Times New Roman" w:eastAsia="Times New Roman" w:hAnsi="Times New Roman" w:cs="Times New Roman"/>
          <w:sz w:val="24"/>
          <w:szCs w:val="24"/>
          <w:lang w:eastAsia="it-IT"/>
        </w:rPr>
      </w:pPr>
    </w:p>
    <w:p w14:paraId="3447E350" w14:textId="1AD3B320" w:rsidR="39349E83" w:rsidRDefault="7721C760" w:rsidP="05BCC3F0">
      <w:pPr>
        <w:pStyle w:val="KeyWords"/>
        <w:jc w:val="left"/>
        <w:rPr>
          <w:rFonts w:ascii="Times New Roman" w:eastAsia="Times New Roman" w:hAnsi="Times New Roman" w:cs="Times New Roman"/>
          <w:sz w:val="24"/>
          <w:szCs w:val="24"/>
          <w:lang w:eastAsia="it-IT"/>
        </w:rPr>
      </w:pPr>
      <w:proofErr w:type="spellStart"/>
      <w:r w:rsidRPr="05BCC3F0">
        <w:rPr>
          <w:rFonts w:ascii="Times New Roman" w:eastAsia="Times New Roman" w:hAnsi="Times New Roman" w:cs="Times New Roman"/>
          <w:sz w:val="24"/>
          <w:szCs w:val="24"/>
          <w:lang w:eastAsia="it-IT"/>
        </w:rPr>
        <w:t>T</w:t>
      </w:r>
      <w:r w:rsidR="54D7BB34" w:rsidRPr="05BCC3F0">
        <w:rPr>
          <w:rFonts w:ascii="Times New Roman" w:eastAsia="Times New Roman" w:hAnsi="Times New Roman" w:cs="Times New Roman"/>
          <w:sz w:val="24"/>
          <w:szCs w:val="24"/>
          <w:lang w:eastAsia="it-IT"/>
        </w:rPr>
        <w:t>odoist</w:t>
      </w:r>
      <w:proofErr w:type="spellEnd"/>
      <w:r w:rsidR="54D7BB34" w:rsidRPr="05BCC3F0">
        <w:rPr>
          <w:rFonts w:ascii="Times New Roman" w:eastAsia="Times New Roman" w:hAnsi="Times New Roman" w:cs="Times New Roman"/>
          <w:sz w:val="24"/>
          <w:szCs w:val="24"/>
          <w:lang w:eastAsia="it-IT"/>
        </w:rPr>
        <w:t xml:space="preserve"> offers multiple </w:t>
      </w:r>
      <w:r w:rsidR="67989260" w:rsidRPr="05BCC3F0">
        <w:rPr>
          <w:rFonts w:ascii="Times New Roman" w:eastAsia="Times New Roman" w:hAnsi="Times New Roman" w:cs="Times New Roman"/>
          <w:sz w:val="24"/>
          <w:szCs w:val="24"/>
          <w:lang w:eastAsia="it-IT"/>
        </w:rPr>
        <w:t>subscriptions relating to a f</w:t>
      </w:r>
      <w:r w:rsidR="54D7BB34" w:rsidRPr="05BCC3F0">
        <w:rPr>
          <w:rFonts w:ascii="Times New Roman" w:eastAsia="Times New Roman" w:hAnsi="Times New Roman" w:cs="Times New Roman"/>
          <w:sz w:val="24"/>
          <w:szCs w:val="24"/>
          <w:lang w:eastAsia="it-IT"/>
        </w:rPr>
        <w:t xml:space="preserve">ree, </w:t>
      </w:r>
      <w:r w:rsidR="0E6FEF04" w:rsidRPr="05BCC3F0">
        <w:rPr>
          <w:rFonts w:ascii="Times New Roman" w:eastAsia="Times New Roman" w:hAnsi="Times New Roman" w:cs="Times New Roman"/>
          <w:sz w:val="24"/>
          <w:szCs w:val="24"/>
          <w:lang w:eastAsia="it-IT"/>
        </w:rPr>
        <w:t>p</w:t>
      </w:r>
      <w:r w:rsidR="54D7BB34" w:rsidRPr="05BCC3F0">
        <w:rPr>
          <w:rFonts w:ascii="Times New Roman" w:eastAsia="Times New Roman" w:hAnsi="Times New Roman" w:cs="Times New Roman"/>
          <w:sz w:val="24"/>
          <w:szCs w:val="24"/>
          <w:lang w:eastAsia="it-IT"/>
        </w:rPr>
        <w:t xml:space="preserve">ro, </w:t>
      </w:r>
      <w:r w:rsidR="0A79D8B1" w:rsidRPr="05BCC3F0">
        <w:rPr>
          <w:rFonts w:ascii="Times New Roman" w:eastAsia="Times New Roman" w:hAnsi="Times New Roman" w:cs="Times New Roman"/>
          <w:sz w:val="24"/>
          <w:szCs w:val="24"/>
          <w:lang w:eastAsia="it-IT"/>
        </w:rPr>
        <w:t>or b</w:t>
      </w:r>
      <w:r w:rsidR="54D7BB34" w:rsidRPr="05BCC3F0">
        <w:rPr>
          <w:rFonts w:ascii="Times New Roman" w:eastAsia="Times New Roman" w:hAnsi="Times New Roman" w:cs="Times New Roman"/>
          <w:sz w:val="24"/>
          <w:szCs w:val="24"/>
          <w:lang w:eastAsia="it-IT"/>
        </w:rPr>
        <w:t>usiness</w:t>
      </w:r>
      <w:r w:rsidR="4B168762" w:rsidRPr="05BCC3F0">
        <w:rPr>
          <w:rFonts w:ascii="Times New Roman" w:eastAsia="Times New Roman" w:hAnsi="Times New Roman" w:cs="Times New Roman"/>
          <w:sz w:val="24"/>
          <w:szCs w:val="24"/>
          <w:lang w:eastAsia="it-IT"/>
        </w:rPr>
        <w:t xml:space="preserve"> account</w:t>
      </w:r>
      <w:r w:rsidR="54D7BB34" w:rsidRPr="05BCC3F0">
        <w:rPr>
          <w:rFonts w:ascii="Times New Roman" w:eastAsia="Times New Roman" w:hAnsi="Times New Roman" w:cs="Times New Roman"/>
          <w:sz w:val="24"/>
          <w:szCs w:val="24"/>
          <w:lang w:eastAsia="it-IT"/>
        </w:rPr>
        <w:t xml:space="preserve">. The free </w:t>
      </w:r>
      <w:r w:rsidR="7702EBEE" w:rsidRPr="05BCC3F0">
        <w:rPr>
          <w:rFonts w:ascii="Times New Roman" w:eastAsia="Times New Roman" w:hAnsi="Times New Roman" w:cs="Times New Roman"/>
          <w:sz w:val="24"/>
          <w:szCs w:val="24"/>
          <w:lang w:eastAsia="it-IT"/>
        </w:rPr>
        <w:t>subscription</w:t>
      </w:r>
      <w:r w:rsidR="54D7BB34" w:rsidRPr="05BCC3F0">
        <w:rPr>
          <w:rFonts w:ascii="Times New Roman" w:eastAsia="Times New Roman" w:hAnsi="Times New Roman" w:cs="Times New Roman"/>
          <w:sz w:val="24"/>
          <w:szCs w:val="24"/>
          <w:lang w:eastAsia="it-IT"/>
        </w:rPr>
        <w:t xml:space="preserve"> </w:t>
      </w:r>
      <w:r w:rsidR="77D9ECFE" w:rsidRPr="05BCC3F0">
        <w:rPr>
          <w:rFonts w:ascii="Times New Roman" w:eastAsia="Times New Roman" w:hAnsi="Times New Roman" w:cs="Times New Roman"/>
          <w:sz w:val="24"/>
          <w:szCs w:val="24"/>
          <w:lang w:eastAsia="it-IT"/>
        </w:rPr>
        <w:t>allows the creation, organization, and prioritization of tasks</w:t>
      </w:r>
      <w:r w:rsidR="35235707" w:rsidRPr="05BCC3F0">
        <w:rPr>
          <w:rFonts w:ascii="Times New Roman" w:eastAsia="Times New Roman" w:hAnsi="Times New Roman" w:cs="Times New Roman"/>
          <w:sz w:val="24"/>
          <w:szCs w:val="24"/>
          <w:lang w:eastAsia="it-IT"/>
        </w:rPr>
        <w:t>.</w:t>
      </w:r>
      <w:r w:rsidR="77D9ECFE" w:rsidRPr="05BCC3F0">
        <w:rPr>
          <w:rFonts w:ascii="Times New Roman" w:eastAsia="Times New Roman" w:hAnsi="Times New Roman" w:cs="Times New Roman"/>
          <w:sz w:val="24"/>
          <w:szCs w:val="24"/>
          <w:lang w:eastAsia="it-IT"/>
        </w:rPr>
        <w:t xml:space="preserve"> </w:t>
      </w:r>
      <w:r w:rsidR="30DAC64B" w:rsidRPr="05BCC3F0">
        <w:rPr>
          <w:rFonts w:ascii="Times New Roman" w:eastAsia="Times New Roman" w:hAnsi="Times New Roman" w:cs="Times New Roman"/>
          <w:sz w:val="24"/>
          <w:szCs w:val="24"/>
          <w:lang w:eastAsia="it-IT"/>
        </w:rPr>
        <w:t xml:space="preserve">It </w:t>
      </w:r>
      <w:r w:rsidR="77D9ECFE" w:rsidRPr="05BCC3F0">
        <w:rPr>
          <w:rFonts w:ascii="Times New Roman" w:eastAsia="Times New Roman" w:hAnsi="Times New Roman" w:cs="Times New Roman"/>
          <w:sz w:val="24"/>
          <w:szCs w:val="24"/>
          <w:lang w:eastAsia="it-IT"/>
        </w:rPr>
        <w:t>allows the user to share projects with up to 5 peopl</w:t>
      </w:r>
      <w:r w:rsidR="33E8178D" w:rsidRPr="05BCC3F0">
        <w:rPr>
          <w:rFonts w:ascii="Times New Roman" w:eastAsia="Times New Roman" w:hAnsi="Times New Roman" w:cs="Times New Roman"/>
          <w:sz w:val="24"/>
          <w:szCs w:val="24"/>
          <w:lang w:eastAsia="it-IT"/>
        </w:rPr>
        <w:t>e</w:t>
      </w:r>
      <w:r w:rsidR="5D86831E" w:rsidRPr="05BCC3F0">
        <w:rPr>
          <w:rFonts w:ascii="Times New Roman" w:eastAsia="Times New Roman" w:hAnsi="Times New Roman" w:cs="Times New Roman"/>
          <w:sz w:val="24"/>
          <w:szCs w:val="24"/>
          <w:lang w:eastAsia="it-IT"/>
        </w:rPr>
        <w:t xml:space="preserve">. </w:t>
      </w:r>
      <w:r w:rsidR="68C58A96" w:rsidRPr="05BCC3F0">
        <w:rPr>
          <w:rFonts w:ascii="Times New Roman" w:eastAsia="Times New Roman" w:hAnsi="Times New Roman" w:cs="Times New Roman"/>
          <w:sz w:val="24"/>
          <w:szCs w:val="24"/>
          <w:lang w:eastAsia="it-IT"/>
        </w:rPr>
        <w:t>It, however,</w:t>
      </w:r>
      <w:r w:rsidR="5D86831E" w:rsidRPr="05BCC3F0">
        <w:rPr>
          <w:rFonts w:ascii="Times New Roman" w:eastAsia="Times New Roman" w:hAnsi="Times New Roman" w:cs="Times New Roman"/>
          <w:sz w:val="24"/>
          <w:szCs w:val="24"/>
          <w:lang w:eastAsia="it-IT"/>
        </w:rPr>
        <w:t xml:space="preserve"> hinders the </w:t>
      </w:r>
      <w:r w:rsidR="54390DE2" w:rsidRPr="05BCC3F0">
        <w:rPr>
          <w:rFonts w:ascii="Times New Roman" w:eastAsia="Times New Roman" w:hAnsi="Times New Roman" w:cs="Times New Roman"/>
          <w:sz w:val="24"/>
          <w:szCs w:val="24"/>
          <w:lang w:eastAsia="it-IT"/>
        </w:rPr>
        <w:t>number</w:t>
      </w:r>
      <w:r w:rsidR="5D86831E" w:rsidRPr="05BCC3F0">
        <w:rPr>
          <w:rFonts w:ascii="Times New Roman" w:eastAsia="Times New Roman" w:hAnsi="Times New Roman" w:cs="Times New Roman"/>
          <w:sz w:val="24"/>
          <w:szCs w:val="24"/>
          <w:lang w:eastAsia="it-IT"/>
        </w:rPr>
        <w:t xml:space="preserve"> of projects available to the user, and has less flexibility. It also </w:t>
      </w:r>
      <w:r w:rsidR="2DDC7C8C" w:rsidRPr="05BCC3F0">
        <w:rPr>
          <w:rFonts w:ascii="Times New Roman" w:eastAsia="Times New Roman" w:hAnsi="Times New Roman" w:cs="Times New Roman"/>
          <w:sz w:val="24"/>
          <w:szCs w:val="24"/>
          <w:lang w:eastAsia="it-IT"/>
        </w:rPr>
        <w:t>does not</w:t>
      </w:r>
      <w:r w:rsidR="5D86831E" w:rsidRPr="05BCC3F0">
        <w:rPr>
          <w:rFonts w:ascii="Times New Roman" w:eastAsia="Times New Roman" w:hAnsi="Times New Roman" w:cs="Times New Roman"/>
          <w:sz w:val="24"/>
          <w:szCs w:val="24"/>
          <w:lang w:eastAsia="it-IT"/>
        </w:rPr>
        <w:t xml:space="preserve"> allow much integration with other </w:t>
      </w:r>
      <w:r w:rsidR="784E1A37" w:rsidRPr="05BCC3F0">
        <w:rPr>
          <w:rFonts w:ascii="Times New Roman" w:eastAsia="Times New Roman" w:hAnsi="Times New Roman" w:cs="Times New Roman"/>
          <w:sz w:val="24"/>
          <w:szCs w:val="24"/>
          <w:lang w:eastAsia="it-IT"/>
        </w:rPr>
        <w:t>services.</w:t>
      </w:r>
      <w:r w:rsidR="15179D9F" w:rsidRPr="05BCC3F0">
        <w:rPr>
          <w:rFonts w:ascii="Times New Roman" w:eastAsia="Times New Roman" w:hAnsi="Times New Roman" w:cs="Times New Roman"/>
          <w:sz w:val="24"/>
          <w:szCs w:val="24"/>
          <w:lang w:eastAsia="it-IT"/>
        </w:rPr>
        <w:t xml:space="preserve"> The </w:t>
      </w:r>
      <w:r w:rsidR="1B8220F3" w:rsidRPr="05BCC3F0">
        <w:rPr>
          <w:rFonts w:ascii="Times New Roman" w:eastAsia="Times New Roman" w:hAnsi="Times New Roman" w:cs="Times New Roman"/>
          <w:sz w:val="24"/>
          <w:szCs w:val="24"/>
          <w:lang w:eastAsia="it-IT"/>
        </w:rPr>
        <w:t>p</w:t>
      </w:r>
      <w:r w:rsidR="15179D9F" w:rsidRPr="05BCC3F0">
        <w:rPr>
          <w:rFonts w:ascii="Times New Roman" w:eastAsia="Times New Roman" w:hAnsi="Times New Roman" w:cs="Times New Roman"/>
          <w:sz w:val="24"/>
          <w:szCs w:val="24"/>
          <w:lang w:eastAsia="it-IT"/>
        </w:rPr>
        <w:t xml:space="preserve">ro </w:t>
      </w:r>
      <w:r w:rsidR="6C9E544F" w:rsidRPr="05BCC3F0">
        <w:rPr>
          <w:rFonts w:ascii="Times New Roman" w:eastAsia="Times New Roman" w:hAnsi="Times New Roman" w:cs="Times New Roman"/>
          <w:sz w:val="24"/>
          <w:szCs w:val="24"/>
          <w:lang w:eastAsia="it-IT"/>
        </w:rPr>
        <w:t>subscription</w:t>
      </w:r>
      <w:r w:rsidR="15179D9F" w:rsidRPr="05BCC3F0">
        <w:rPr>
          <w:rFonts w:ascii="Times New Roman" w:eastAsia="Times New Roman" w:hAnsi="Times New Roman" w:cs="Times New Roman"/>
          <w:sz w:val="24"/>
          <w:szCs w:val="24"/>
          <w:lang w:eastAsia="it-IT"/>
        </w:rPr>
        <w:t xml:space="preserve"> adds functionality for </w:t>
      </w:r>
      <w:r w:rsidR="75218906" w:rsidRPr="05BCC3F0">
        <w:rPr>
          <w:rFonts w:ascii="Times New Roman" w:eastAsia="Times New Roman" w:hAnsi="Times New Roman" w:cs="Times New Roman"/>
          <w:sz w:val="24"/>
          <w:szCs w:val="24"/>
          <w:lang w:eastAsia="it-IT"/>
        </w:rPr>
        <w:t>filtering and labeling tasks, adding reminders, allows more projects to be shared, allows integration with other services, and allows for more templates and themes to allow the users to be able to custom</w:t>
      </w:r>
      <w:r w:rsidR="374AA1AA" w:rsidRPr="05BCC3F0">
        <w:rPr>
          <w:rFonts w:ascii="Times New Roman" w:eastAsia="Times New Roman" w:hAnsi="Times New Roman" w:cs="Times New Roman"/>
          <w:sz w:val="24"/>
          <w:szCs w:val="24"/>
          <w:lang w:eastAsia="it-IT"/>
        </w:rPr>
        <w:t xml:space="preserve">ize their tasks further. Most importantly, the user can have more active tasks and projects. </w:t>
      </w:r>
      <w:r w:rsidR="6C6576C8" w:rsidRPr="05BCC3F0">
        <w:rPr>
          <w:rFonts w:ascii="Times New Roman" w:eastAsia="Times New Roman" w:hAnsi="Times New Roman" w:cs="Times New Roman"/>
          <w:sz w:val="24"/>
          <w:szCs w:val="24"/>
          <w:lang w:eastAsia="it-IT"/>
        </w:rPr>
        <w:t xml:space="preserve">The Business </w:t>
      </w:r>
      <w:r w:rsidR="24C874DA" w:rsidRPr="05BCC3F0">
        <w:rPr>
          <w:rFonts w:ascii="Times New Roman" w:eastAsia="Times New Roman" w:hAnsi="Times New Roman" w:cs="Times New Roman"/>
          <w:sz w:val="24"/>
          <w:szCs w:val="24"/>
          <w:lang w:eastAsia="it-IT"/>
        </w:rPr>
        <w:t>subscription</w:t>
      </w:r>
      <w:r w:rsidR="6C6576C8" w:rsidRPr="05BCC3F0">
        <w:rPr>
          <w:rFonts w:ascii="Times New Roman" w:eastAsia="Times New Roman" w:hAnsi="Times New Roman" w:cs="Times New Roman"/>
          <w:sz w:val="24"/>
          <w:szCs w:val="24"/>
          <w:lang w:eastAsia="it-IT"/>
        </w:rPr>
        <w:t xml:space="preserve"> allows unlimited sharing, centralized billing, role assignment with specific permissions, progress tracking, and even higher availability for many tasks. The free </w:t>
      </w:r>
      <w:r w:rsidR="2CE07FBD" w:rsidRPr="05BCC3F0">
        <w:rPr>
          <w:rFonts w:ascii="Times New Roman" w:eastAsia="Times New Roman" w:hAnsi="Times New Roman" w:cs="Times New Roman"/>
          <w:sz w:val="24"/>
          <w:szCs w:val="24"/>
          <w:lang w:eastAsia="it-IT"/>
        </w:rPr>
        <w:t>subscription</w:t>
      </w:r>
      <w:r w:rsidR="6C6576C8" w:rsidRPr="05BCC3F0">
        <w:rPr>
          <w:rFonts w:ascii="Times New Roman" w:eastAsia="Times New Roman" w:hAnsi="Times New Roman" w:cs="Times New Roman"/>
          <w:sz w:val="24"/>
          <w:szCs w:val="24"/>
          <w:lang w:eastAsia="it-IT"/>
        </w:rPr>
        <w:t xml:space="preserve"> is free, the pro </w:t>
      </w:r>
      <w:r w:rsidR="1C7A63AA" w:rsidRPr="05BCC3F0">
        <w:rPr>
          <w:rFonts w:ascii="Times New Roman" w:eastAsia="Times New Roman" w:hAnsi="Times New Roman" w:cs="Times New Roman"/>
          <w:sz w:val="24"/>
          <w:szCs w:val="24"/>
          <w:lang w:eastAsia="it-IT"/>
        </w:rPr>
        <w:t>subscription</w:t>
      </w:r>
      <w:r w:rsidR="6C6576C8" w:rsidRPr="05BCC3F0">
        <w:rPr>
          <w:rFonts w:ascii="Times New Roman" w:eastAsia="Times New Roman" w:hAnsi="Times New Roman" w:cs="Times New Roman"/>
          <w:sz w:val="24"/>
          <w:szCs w:val="24"/>
          <w:lang w:eastAsia="it-IT"/>
        </w:rPr>
        <w:t xml:space="preserve"> is </w:t>
      </w:r>
      <w:r w:rsidR="444DFACF" w:rsidRPr="05BCC3F0">
        <w:rPr>
          <w:rFonts w:ascii="Times New Roman" w:eastAsia="Times New Roman" w:hAnsi="Times New Roman" w:cs="Times New Roman"/>
          <w:sz w:val="24"/>
          <w:szCs w:val="24"/>
          <w:lang w:eastAsia="it-IT"/>
        </w:rPr>
        <w:t>five</w:t>
      </w:r>
      <w:r w:rsidR="6C6576C8" w:rsidRPr="05BCC3F0">
        <w:rPr>
          <w:rFonts w:ascii="Times New Roman" w:eastAsia="Times New Roman" w:hAnsi="Times New Roman" w:cs="Times New Roman"/>
          <w:sz w:val="24"/>
          <w:szCs w:val="24"/>
          <w:lang w:eastAsia="it-IT"/>
        </w:rPr>
        <w:t xml:space="preserve"> dollars a month or 48 dollars per year, and the business tier is </w:t>
      </w:r>
      <w:r w:rsidR="2B2F0B3E" w:rsidRPr="05BCC3F0">
        <w:rPr>
          <w:rFonts w:ascii="Times New Roman" w:eastAsia="Times New Roman" w:hAnsi="Times New Roman" w:cs="Times New Roman"/>
          <w:sz w:val="24"/>
          <w:szCs w:val="24"/>
          <w:lang w:eastAsia="it-IT"/>
        </w:rPr>
        <w:t xml:space="preserve">eight </w:t>
      </w:r>
      <w:r w:rsidR="6C6576C8" w:rsidRPr="05BCC3F0">
        <w:rPr>
          <w:rFonts w:ascii="Times New Roman" w:eastAsia="Times New Roman" w:hAnsi="Times New Roman" w:cs="Times New Roman"/>
          <w:sz w:val="24"/>
          <w:szCs w:val="24"/>
          <w:lang w:eastAsia="it-IT"/>
        </w:rPr>
        <w:t>dollars a month</w:t>
      </w:r>
      <w:r w:rsidR="380A4993" w:rsidRPr="05BCC3F0">
        <w:rPr>
          <w:rFonts w:ascii="Times New Roman" w:eastAsia="Times New Roman" w:hAnsi="Times New Roman" w:cs="Times New Roman"/>
          <w:sz w:val="24"/>
          <w:szCs w:val="24"/>
          <w:lang w:eastAsia="it-IT"/>
        </w:rPr>
        <w:t xml:space="preserve"> or 96 dollars per year.</w:t>
      </w:r>
    </w:p>
    <w:p w14:paraId="543BE74D" w14:textId="416287D3" w:rsidR="289F27FA" w:rsidRDefault="289F27FA" w:rsidP="05BCC3F0">
      <w:pPr>
        <w:pStyle w:val="KeyWords"/>
        <w:jc w:val="left"/>
        <w:rPr>
          <w:rFonts w:ascii="Times New Roman" w:eastAsia="Times New Roman" w:hAnsi="Times New Roman" w:cs="Times New Roman"/>
          <w:sz w:val="24"/>
          <w:szCs w:val="24"/>
          <w:lang w:eastAsia="it-IT"/>
        </w:rPr>
      </w:pPr>
    </w:p>
    <w:p w14:paraId="1BFDB787" w14:textId="66AE16A2" w:rsidR="3218264B" w:rsidRDefault="4A8D2A41" w:rsidP="05BCC3F0">
      <w:pPr>
        <w:pStyle w:val="KeyWords"/>
        <w:jc w:val="left"/>
        <w:rPr>
          <w:rFonts w:ascii="Times New Roman" w:eastAsia="Times New Roman" w:hAnsi="Times New Roman" w:cs="Times New Roman"/>
          <w:sz w:val="24"/>
          <w:szCs w:val="24"/>
        </w:rPr>
      </w:pPr>
      <w:r>
        <w:rPr>
          <w:noProof/>
        </w:rPr>
        <w:drawing>
          <wp:inline distT="0" distB="0" distL="0" distR="0" wp14:anchorId="66E32FC3" wp14:editId="63068D06">
            <wp:extent cx="2800350" cy="1628775"/>
            <wp:effectExtent l="0" t="0" r="0" b="0"/>
            <wp:docPr id="226314075" name="Picture 22631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14075"/>
                    <pic:cNvPicPr/>
                  </pic:nvPicPr>
                  <pic:blipFill>
                    <a:blip r:embed="rId13">
                      <a:extLst>
                        <a:ext uri="{28A0092B-C50C-407E-A947-70E740481C1C}">
                          <a14:useLocalDpi xmlns:a14="http://schemas.microsoft.com/office/drawing/2010/main" val="0"/>
                        </a:ext>
                      </a:extLst>
                    </a:blip>
                    <a:stretch>
                      <a:fillRect/>
                    </a:stretch>
                  </pic:blipFill>
                  <pic:spPr>
                    <a:xfrm>
                      <a:off x="0" y="0"/>
                      <a:ext cx="2800350" cy="1628775"/>
                    </a:xfrm>
                    <a:prstGeom prst="rect">
                      <a:avLst/>
                    </a:prstGeom>
                  </pic:spPr>
                </pic:pic>
              </a:graphicData>
            </a:graphic>
          </wp:inline>
        </w:drawing>
      </w:r>
    </w:p>
    <w:p w14:paraId="58ECFBE6" w14:textId="5F3E6173" w:rsidR="00052C34" w:rsidRPr="00586A35" w:rsidRDefault="1A42AC45" w:rsidP="0D76E7E2">
      <w:pPr>
        <w:pStyle w:val="AckHead"/>
        <w:rPr>
          <w:rFonts w:ascii="Times New Roman" w:eastAsia="Times New Roman" w:hAnsi="Times New Roman" w:cs="Times New Roman"/>
          <w:sz w:val="24"/>
          <w:szCs w:val="24"/>
        </w:rPr>
      </w:pPr>
      <w:r w:rsidRPr="0D76E7E2">
        <w:rPr>
          <w:rFonts w:ascii="Times New Roman" w:eastAsia="Times New Roman" w:hAnsi="Times New Roman" w:cs="Times New Roman"/>
          <w:sz w:val="24"/>
          <w:szCs w:val="24"/>
          <w14:ligatures w14:val="standard"/>
        </w:rPr>
        <w:t>ADAPTIVE</w:t>
      </w:r>
      <w:r w:rsidR="0A1C9666" w:rsidRPr="0D76E7E2">
        <w:rPr>
          <w:rFonts w:ascii="Times New Roman" w:eastAsia="Times New Roman" w:hAnsi="Times New Roman" w:cs="Times New Roman"/>
          <w:sz w:val="24"/>
          <w:szCs w:val="24"/>
          <w14:ligatures w14:val="standard"/>
        </w:rPr>
        <w:t xml:space="preserve"> SOFTWARE </w:t>
      </w:r>
      <w:r w:rsidRPr="0D76E7E2">
        <w:rPr>
          <w:rFonts w:ascii="Times New Roman" w:eastAsia="Times New Roman" w:hAnsi="Times New Roman" w:cs="Times New Roman"/>
          <w:sz w:val="24"/>
          <w:szCs w:val="24"/>
          <w14:ligatures w14:val="standard"/>
        </w:rPr>
        <w:t>DEVELOPMENT</w:t>
      </w:r>
    </w:p>
    <w:p w14:paraId="16888485" w14:textId="6644EFAB" w:rsidR="00AA10C4" w:rsidRPr="00586A35" w:rsidRDefault="5B4784DD" w:rsidP="05BCC3F0">
      <w:pPr>
        <w:pStyle w:val="AckPara"/>
      </w:pPr>
      <w:r w:rsidRPr="05BCC3F0">
        <w:t xml:space="preserve">Adaptive Software Development (ASD) is an agile software engineering process that focuses on collaboration and team organization. This agile method </w:t>
      </w:r>
      <w:r w:rsidR="45D7DF25" w:rsidRPr="05BCC3F0">
        <w:t>emphasizes speculation, collaboration, and learning within the team. The team will begin with an adaptive cycle planning including their mission statement, project constraints, and basic requirements. Next, the requirements will be gathere</w:t>
      </w:r>
      <w:r w:rsidR="59A5E40A" w:rsidRPr="05BCC3F0">
        <w:t>d in depth. Then, the team will implement and test various components of the project while focusing on group feedback</w:t>
      </w:r>
      <w:r w:rsidR="4A60513C" w:rsidRPr="05BCC3F0">
        <w:t>. Lastly, with each software increment there will be a soft</w:t>
      </w:r>
      <w:r w:rsidR="12425A61" w:rsidRPr="05BCC3F0">
        <w:t xml:space="preserve"> release of the program.</w:t>
      </w:r>
    </w:p>
    <w:p w14:paraId="2D6AFC2F" w14:textId="77777777" w:rsidR="00777EEC" w:rsidRDefault="00777EEC" w:rsidP="05BCC3F0">
      <w:pPr>
        <w:pStyle w:val="AckPara"/>
      </w:pPr>
    </w:p>
    <w:p w14:paraId="30300A77" w14:textId="5D12FCF9" w:rsidR="00586A35" w:rsidRDefault="12425A61" w:rsidP="05BCC3F0">
      <w:pPr>
        <w:pStyle w:val="AckPara"/>
      </w:pPr>
      <w:r w:rsidRPr="05BCC3F0">
        <w:t xml:space="preserve">This method will enable the team to focus on group feedback and continuous learning. In addition, it enables all the constraints and requirements to be discussed in the beginning, as well as change as </w:t>
      </w:r>
      <w:r w:rsidR="0FFA444B" w:rsidRPr="05BCC3F0">
        <w:t xml:space="preserve">iterations of the project occur. Lastly, for the course, it may be required for versions of the project to be released prior to completion. </w:t>
      </w:r>
      <w:r w:rsidR="531FE9AE" w:rsidRPr="05BCC3F0">
        <w:t>Thus, the Adaptive Software Development Process will enable the release of project iterations before full completion.</w:t>
      </w:r>
      <w:r w:rsidR="0FFA444B" w:rsidRPr="05BCC3F0">
        <w:t xml:space="preserve"> Therefore, we believe that the Adaptive Software Development process is the most beneficial software engineering process for our team to implement.</w:t>
      </w:r>
    </w:p>
    <w:p w14:paraId="718F0011" w14:textId="77777777" w:rsidR="00F73FEF" w:rsidRDefault="00F73FEF" w:rsidP="00B04D0E">
      <w:pPr>
        <w:pStyle w:val="AckPara"/>
      </w:pPr>
    </w:p>
    <w:p w14:paraId="58770393" w14:textId="11C3BB1F" w:rsidR="0D76E7E2" w:rsidRPr="00B04D0E" w:rsidRDefault="008316BF" w:rsidP="00B04D0E">
      <w:pPr>
        <w:pStyle w:val="AckPara"/>
        <w:rPr>
          <w:b/>
          <w:bCs/>
        </w:rPr>
      </w:pPr>
      <w:r w:rsidRPr="00B04D0E">
        <w:rPr>
          <w:b/>
          <w:bCs/>
        </w:rPr>
        <w:t>HIGH-LEVEL DESIGN DECISIONS</w:t>
      </w:r>
      <w:r w:rsidR="00396B58">
        <w:rPr>
          <w:b/>
          <w:bCs/>
        </w:rPr>
        <w:t xml:space="preserve"> AND IMPLEMENTATION PROCESSES</w:t>
      </w:r>
    </w:p>
    <w:p w14:paraId="28B700A0" w14:textId="0242FDF2" w:rsidR="008316BF" w:rsidRPr="00B04D0E" w:rsidRDefault="00B04D0E" w:rsidP="00B04D0E">
      <w:pPr>
        <w:pStyle w:val="AckPara"/>
      </w:pPr>
      <w:r>
        <w:t xml:space="preserve">When designing this project, event-based architecture was used. </w:t>
      </w:r>
      <w:r w:rsidR="00B72170">
        <w:t xml:space="preserve">There are a lot of different system states in </w:t>
      </w:r>
      <w:r w:rsidR="005E6083">
        <w:t xml:space="preserve">the task app, </w:t>
      </w:r>
      <w:r w:rsidR="00C27E0E">
        <w:t>and the event-based architecture allows the task app to respond and adapt to those different system states</w:t>
      </w:r>
      <w:r w:rsidR="00617ABF">
        <w:t xml:space="preserve">. When a user creates a new task, </w:t>
      </w:r>
      <w:r w:rsidR="00C9347D">
        <w:t>all</w:t>
      </w:r>
      <w:r w:rsidR="001B5CDA">
        <w:t xml:space="preserve"> the task components like lists, calendars, and more will update accordingly.</w:t>
      </w:r>
      <w:r w:rsidR="00C9347D">
        <w:t xml:space="preserve"> Tasks can also trigger notifications and reminders</w:t>
      </w:r>
      <w:r w:rsidR="009B2C64">
        <w:t xml:space="preserve"> which </w:t>
      </w:r>
      <w:r w:rsidR="552856D8">
        <w:t>cause</w:t>
      </w:r>
      <w:r w:rsidR="009B2C64">
        <w:t xml:space="preserve"> a change in the system state. Through this architecture </w:t>
      </w:r>
      <w:r w:rsidR="00D272AF">
        <w:t>all</w:t>
      </w:r>
      <w:r w:rsidR="009B2C64">
        <w:t xml:space="preserve"> the </w:t>
      </w:r>
      <w:r w:rsidR="00AA65F7">
        <w:lastRenderedPageBreak/>
        <w:t xml:space="preserve">components </w:t>
      </w:r>
      <w:r w:rsidR="00BF52DB">
        <w:t xml:space="preserve">can be updated </w:t>
      </w:r>
      <w:r w:rsidR="00F8178B">
        <w:t xml:space="preserve">and adapted when one part of the system is updated. This allows the system to work </w:t>
      </w:r>
      <w:r w:rsidR="00D272AF">
        <w:t>together, and it makes features come together to a full application.</w:t>
      </w:r>
    </w:p>
    <w:p w14:paraId="24523D79" w14:textId="77777777" w:rsidR="008316BF" w:rsidRDefault="008316BF" w:rsidP="00B04D0E">
      <w:pPr>
        <w:pStyle w:val="AckPara"/>
      </w:pPr>
    </w:p>
    <w:p w14:paraId="705B9171" w14:textId="41879883" w:rsidR="008316BF" w:rsidRDefault="00702A84" w:rsidP="00B04D0E">
      <w:pPr>
        <w:pStyle w:val="AckPara"/>
      </w:pPr>
      <w:r>
        <w:t>To</w:t>
      </w:r>
      <w:r w:rsidR="008119D8">
        <w:t xml:space="preserve"> implement the task app, it was divided into different features like </w:t>
      </w:r>
      <w:r w:rsidR="00E84DC7">
        <w:t xml:space="preserve">the </w:t>
      </w:r>
      <w:r w:rsidR="00CF2A99">
        <w:t xml:space="preserve">task creation, </w:t>
      </w:r>
      <w:r w:rsidR="008119D8">
        <w:t>calendar, to do lists, reminders,</w:t>
      </w:r>
      <w:r w:rsidR="0024491E">
        <w:t xml:space="preserve"> and priority tag</w:t>
      </w:r>
      <w:r w:rsidR="00E84DC7">
        <w:t>.</w:t>
      </w:r>
      <w:r w:rsidR="003F6A45">
        <w:t xml:space="preserve"> Those features are developed through feature-driven development.</w:t>
      </w:r>
      <w:r w:rsidR="004E2DFC">
        <w:t xml:space="preserve"> </w:t>
      </w:r>
      <w:r>
        <w:t>The first step in that development is to prioritize these features. The first feature</w:t>
      </w:r>
      <w:r w:rsidR="00CF2A99">
        <w:t xml:space="preserve"> to develop is task creation because the other features build off that. The next features are the calendar and to do list</w:t>
      </w:r>
      <w:r w:rsidR="00B35269">
        <w:t xml:space="preserve"> because those mediums are </w:t>
      </w:r>
      <w:r w:rsidR="001968FD">
        <w:t>where</w:t>
      </w:r>
      <w:r w:rsidR="00B35269">
        <w:t xml:space="preserve"> the tasks are created. </w:t>
      </w:r>
      <w:r w:rsidR="001968FD">
        <w:t>Then the reminders and priority tags are not required</w:t>
      </w:r>
      <w:r w:rsidR="005244BE">
        <w:t xml:space="preserve"> for the functionality of the app, but </w:t>
      </w:r>
      <w:r w:rsidR="003B70C0">
        <w:t xml:space="preserve">they are nice features to have. </w:t>
      </w:r>
      <w:r w:rsidR="00AC0849">
        <w:t>That is why they are placed at the lowest priority.</w:t>
      </w:r>
    </w:p>
    <w:p w14:paraId="5FD5D5A4" w14:textId="78E97429" w:rsidR="33F07342" w:rsidRDefault="33F07342" w:rsidP="05BCC3F0">
      <w:pPr>
        <w:pStyle w:val="AckPara"/>
      </w:pPr>
      <w:r>
        <w:rPr>
          <w:noProof/>
        </w:rPr>
        <w:drawing>
          <wp:inline distT="0" distB="0" distL="0" distR="0" wp14:anchorId="739FE581" wp14:editId="5FE11F30">
            <wp:extent cx="3028950" cy="993874"/>
            <wp:effectExtent l="0" t="0" r="0" b="0"/>
            <wp:docPr id="274683366" name="Picture 274683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28950" cy="993874"/>
                    </a:xfrm>
                    <a:prstGeom prst="rect">
                      <a:avLst/>
                    </a:prstGeom>
                  </pic:spPr>
                </pic:pic>
              </a:graphicData>
            </a:graphic>
          </wp:inline>
        </w:drawing>
      </w:r>
    </w:p>
    <w:p w14:paraId="097E2861" w14:textId="3BED97B1" w:rsidR="007450E6" w:rsidRDefault="007450E6" w:rsidP="00B04D0E">
      <w:pPr>
        <w:pStyle w:val="AckPara"/>
        <w:rPr>
          <w:b/>
          <w:bCs/>
        </w:rPr>
      </w:pPr>
      <w:r>
        <w:rPr>
          <w:b/>
          <w:bCs/>
        </w:rPr>
        <w:t>TESTING</w:t>
      </w:r>
    </w:p>
    <w:p w14:paraId="6E5934C0" w14:textId="7E079D40" w:rsidR="007450E6" w:rsidRPr="007450E6" w:rsidRDefault="00774554" w:rsidP="00B04D0E">
      <w:pPr>
        <w:pStyle w:val="AckPara"/>
      </w:pPr>
      <w:r>
        <w:t>To</w:t>
      </w:r>
      <w:r w:rsidR="00B26980">
        <w:t xml:space="preserve"> test these features, </w:t>
      </w:r>
      <w:r>
        <w:t xml:space="preserve">our app used black-box testing. </w:t>
      </w:r>
      <w:r w:rsidR="00D10676">
        <w:t xml:space="preserve">For each feature, </w:t>
      </w:r>
      <w:r w:rsidR="00306A76">
        <w:t xml:space="preserve">inputs were divided into </w:t>
      </w:r>
      <w:r w:rsidR="00A7067A">
        <w:t xml:space="preserve">groups and the test cases were chosen for each group. The test cases made sure that the correct output was created for each input. If a task is created, </w:t>
      </w:r>
      <w:r w:rsidR="00437FB2">
        <w:t xml:space="preserve">the test case makes sure that the correct visuals are outputted on the screen and that the task is added to the database. </w:t>
      </w:r>
      <w:r w:rsidR="004C70AD">
        <w:t xml:space="preserve">Testing the application makes it more robust and allowed us to find </w:t>
      </w:r>
      <w:r w:rsidR="00C55FF0">
        <w:t>and debug the errors in the application so it could be maintained.</w:t>
      </w:r>
    </w:p>
    <w:p w14:paraId="4DCE8953" w14:textId="0D00B0E6" w:rsidR="0D76E7E2" w:rsidRDefault="0D76E7E2" w:rsidP="00B04D0E">
      <w:pPr>
        <w:pStyle w:val="AckPara"/>
      </w:pPr>
    </w:p>
    <w:p w14:paraId="11A333C7" w14:textId="33343931" w:rsidR="64020809" w:rsidRPr="00B04D0E" w:rsidRDefault="64020809" w:rsidP="00B04D0E">
      <w:pPr>
        <w:pStyle w:val="AckPara"/>
        <w:rPr>
          <w:b/>
          <w:bCs/>
        </w:rPr>
      </w:pPr>
      <w:r w:rsidRPr="00B04D0E">
        <w:rPr>
          <w:b/>
          <w:bCs/>
        </w:rPr>
        <w:t>MAINTENANCE</w:t>
      </w:r>
      <w:r w:rsidR="211FF57D" w:rsidRPr="00B04D0E">
        <w:rPr>
          <w:b/>
          <w:bCs/>
        </w:rPr>
        <w:t xml:space="preserve"> AND DEPLOYMENT</w:t>
      </w:r>
    </w:p>
    <w:p w14:paraId="087A8A48" w14:textId="604B57B0" w:rsidR="5E238443" w:rsidRDefault="5E238443" w:rsidP="00B04D0E">
      <w:pPr>
        <w:pStyle w:val="AckPara"/>
      </w:pPr>
      <w:r w:rsidRPr="0D76E7E2">
        <w:t xml:space="preserve">For the maintenance and deployment plan of </w:t>
      </w:r>
      <w:proofErr w:type="spellStart"/>
      <w:r w:rsidRPr="0D76E7E2">
        <w:t>TaskBuddy</w:t>
      </w:r>
      <w:proofErr w:type="spellEnd"/>
      <w:r w:rsidRPr="0D76E7E2">
        <w:t xml:space="preserve">, we'll implement an automated continuous development pipeline through </w:t>
      </w:r>
      <w:r w:rsidRPr="0D76E7E2">
        <w:t xml:space="preserve">Jenkins. This will ensure that any changes or updates to the codebase are integrated and deployed, reducing manual </w:t>
      </w:r>
      <w:proofErr w:type="gramStart"/>
      <w:r w:rsidRPr="0D76E7E2">
        <w:t>errors</w:t>
      </w:r>
      <w:proofErr w:type="gramEnd"/>
      <w:r w:rsidRPr="0D76E7E2">
        <w:t xml:space="preserve"> and speeding up the deployment process. Additionally, we'll focus on corrective maintenance by squashing bugs as they arise</w:t>
      </w:r>
      <w:r w:rsidR="555D4822" w:rsidRPr="0D76E7E2">
        <w:t xml:space="preserve">. This will help us </w:t>
      </w:r>
      <w:r w:rsidRPr="0D76E7E2">
        <w:t>ensur</w:t>
      </w:r>
      <w:r w:rsidR="071D813A" w:rsidRPr="0D76E7E2">
        <w:t xml:space="preserve">e that our </w:t>
      </w:r>
      <w:r w:rsidRPr="0D76E7E2">
        <w:t>user</w:t>
      </w:r>
      <w:r w:rsidR="3E971DCE" w:rsidRPr="0D76E7E2">
        <w:t>s have a smooth</w:t>
      </w:r>
      <w:r w:rsidRPr="0D76E7E2">
        <w:t xml:space="preserve"> experience and </w:t>
      </w:r>
      <w:r w:rsidR="53AA5C50" w:rsidRPr="0D76E7E2">
        <w:t>that we maintain</w:t>
      </w:r>
      <w:r w:rsidRPr="0D76E7E2">
        <w:t xml:space="preserve"> </w:t>
      </w:r>
      <w:r w:rsidR="751B9C47" w:rsidRPr="0D76E7E2">
        <w:t>our</w:t>
      </w:r>
      <w:r w:rsidRPr="0D76E7E2">
        <w:t xml:space="preserve"> app's reliability.</w:t>
      </w:r>
    </w:p>
    <w:p w14:paraId="503877B5" w14:textId="6FB62F44" w:rsidR="5E238443" w:rsidRDefault="5E238443" w:rsidP="00B04D0E">
      <w:pPr>
        <w:pStyle w:val="AckPara"/>
      </w:pPr>
      <w:r w:rsidRPr="0D76E7E2">
        <w:t xml:space="preserve"> </w:t>
      </w:r>
    </w:p>
    <w:p w14:paraId="2C8AA963" w14:textId="58902B33" w:rsidR="5E238443" w:rsidRDefault="5E238443" w:rsidP="00B04D0E">
      <w:pPr>
        <w:pStyle w:val="AckPara"/>
      </w:pPr>
      <w:r w:rsidRPr="0D76E7E2">
        <w:t>In terms of preventative maintenance, we'll prioritize updating the app regularly to improve security measures. This proactive approach will help mitigate potential vulnerabilities and safeguard user data. Furthermore, perfective maintenance will involve continuously adding new features and functionalities based on user feedback</w:t>
      </w:r>
      <w:r w:rsidR="0AC4C134" w:rsidRPr="0D76E7E2">
        <w:t>. This will keep our</w:t>
      </w:r>
      <w:r w:rsidRPr="0D76E7E2">
        <w:t xml:space="preserve"> </w:t>
      </w:r>
      <w:r w:rsidR="3F184FB0" w:rsidRPr="0D76E7E2">
        <w:t>app</w:t>
      </w:r>
      <w:r w:rsidRPr="0D76E7E2">
        <w:t xml:space="preserve"> competitive</w:t>
      </w:r>
      <w:r w:rsidR="63B7E410" w:rsidRPr="0D76E7E2">
        <w:t>,</w:t>
      </w:r>
      <w:r w:rsidRPr="0D76E7E2">
        <w:t xml:space="preserve"> evolving </w:t>
      </w:r>
      <w:r w:rsidR="719D3571" w:rsidRPr="0D76E7E2">
        <w:t xml:space="preserve">to </w:t>
      </w:r>
      <w:r w:rsidRPr="0D76E7E2">
        <w:t xml:space="preserve">user needs. Additionally, we'll employ adaptive maintenance strategies to ensure compatibility with various devices and operating systems, enhancing accessibility for all users. </w:t>
      </w:r>
    </w:p>
    <w:p w14:paraId="0C76F8E9" w14:textId="1ACC3173" w:rsidR="0D76E7E2" w:rsidRDefault="0D76E7E2" w:rsidP="00B04D0E">
      <w:pPr>
        <w:pStyle w:val="AckPara"/>
      </w:pPr>
    </w:p>
    <w:p w14:paraId="5034B1A2" w14:textId="723B250A" w:rsidR="5E238443" w:rsidRDefault="5E238443" w:rsidP="00B04D0E">
      <w:pPr>
        <w:pStyle w:val="AckPara"/>
      </w:pPr>
      <w:r w:rsidRPr="0D76E7E2">
        <w:t xml:space="preserve">To monitor the app's performance, we'll set up alerts for any instances of poor performance, allowing us to quickly address and resolve issues. Continuous testing and code reviewing will also be </w:t>
      </w:r>
      <w:r w:rsidR="780A9C0C" w:rsidRPr="0D76E7E2">
        <w:t xml:space="preserve">fundamental </w:t>
      </w:r>
      <w:r w:rsidRPr="0D76E7E2">
        <w:t xml:space="preserve">to maintaining </w:t>
      </w:r>
      <w:r w:rsidR="2FFB8B32" w:rsidRPr="0D76E7E2">
        <w:t xml:space="preserve">our </w:t>
      </w:r>
      <w:r w:rsidRPr="0D76E7E2">
        <w:t>app's stability and efficiency. Finally, we'll establish a feedback system for users to provide input and suggestions, fostering a collaborative relationship and driving ongoing improvements to the app.</w:t>
      </w:r>
    </w:p>
    <w:p w14:paraId="266D347D" w14:textId="77777777" w:rsidR="000F363A" w:rsidRDefault="000F363A" w:rsidP="00B04D0E">
      <w:pPr>
        <w:pStyle w:val="AckPara"/>
      </w:pPr>
    </w:p>
    <w:p w14:paraId="3737DE54" w14:textId="22D0D94F" w:rsidR="000F363A" w:rsidRDefault="000F363A" w:rsidP="00B04D0E">
      <w:pPr>
        <w:pStyle w:val="AckPara"/>
        <w:rPr>
          <w:b/>
          <w:bCs/>
        </w:rPr>
      </w:pPr>
      <w:r>
        <w:rPr>
          <w:b/>
          <w:bCs/>
        </w:rPr>
        <w:t>CONCLUSION</w:t>
      </w:r>
    </w:p>
    <w:p w14:paraId="0777B2B1" w14:textId="3203C32D" w:rsidR="000F363A" w:rsidRPr="000F363A" w:rsidRDefault="000F363A" w:rsidP="00B04D0E">
      <w:pPr>
        <w:pStyle w:val="AckPara"/>
      </w:pPr>
      <w:r>
        <w:t xml:space="preserve">In conclusion, </w:t>
      </w:r>
      <w:proofErr w:type="spellStart"/>
      <w:r>
        <w:t>TaskBuddy</w:t>
      </w:r>
      <w:proofErr w:type="spellEnd"/>
      <w:r>
        <w:t xml:space="preserve"> </w:t>
      </w:r>
      <w:r w:rsidR="00FD5124">
        <w:t xml:space="preserve">is a solution designed to improve productivity for people that are struggling with their busy lifestyle. By integrating features such as prioritized tasks, adaptive </w:t>
      </w:r>
      <w:proofErr w:type="gramStart"/>
      <w:r w:rsidR="00FD5124">
        <w:t>notification</w:t>
      </w:r>
      <w:proofErr w:type="gramEnd"/>
      <w:r w:rsidR="00FD5124">
        <w:t xml:space="preserve"> and an intuitive user interface, </w:t>
      </w:r>
      <w:proofErr w:type="spellStart"/>
      <w:r w:rsidR="00FD5124">
        <w:t>TaskBuddy</w:t>
      </w:r>
      <w:proofErr w:type="spellEnd"/>
      <w:r w:rsidR="00FD5124">
        <w:t xml:space="preserve"> will not only help to manage tasks efficiently, but also will help to relieve stress of busy schedules. By using </w:t>
      </w:r>
      <w:r w:rsidR="00FD5124">
        <w:lastRenderedPageBreak/>
        <w:t xml:space="preserve">adaptive software, the application will be responsive to our users’ needs through their feedback and our application will be improved based off that. </w:t>
      </w:r>
      <w:proofErr w:type="spellStart"/>
      <w:r w:rsidR="00FD5124">
        <w:t>TaskBuddy</w:t>
      </w:r>
      <w:proofErr w:type="spellEnd"/>
      <w:r w:rsidR="00FD5124">
        <w:t xml:space="preserve"> will give users a custom tool that will improve as it is used from the feedback as it is a user centered design. As our users evolve, </w:t>
      </w:r>
      <w:proofErr w:type="spellStart"/>
      <w:r w:rsidR="00FD5124">
        <w:t>TaskBuddy</w:t>
      </w:r>
      <w:proofErr w:type="spellEnd"/>
      <w:r w:rsidR="00FD5124">
        <w:t xml:space="preserve"> will evolve with them by adapting to their needs and </w:t>
      </w:r>
      <w:r w:rsidR="00523B78">
        <w:t>playing its part in their mission to increase productivity and lead an organized lifestyle.</w:t>
      </w:r>
    </w:p>
    <w:p w14:paraId="1BC2E667" w14:textId="77777777" w:rsidR="00F519D8" w:rsidRDefault="00F519D8" w:rsidP="00B04D0E">
      <w:pPr>
        <w:pStyle w:val="AckPara"/>
      </w:pPr>
    </w:p>
    <w:p w14:paraId="6B9DD8B8" w14:textId="02986A74" w:rsidR="741AF417" w:rsidRDefault="741AF417" w:rsidP="00B04D0E">
      <w:pPr>
        <w:pStyle w:val="AckPara"/>
      </w:pPr>
    </w:p>
    <w:p w14:paraId="34253ADF" w14:textId="66636A90" w:rsidR="689FF55D" w:rsidRPr="00716B58" w:rsidRDefault="0C726E87" w:rsidP="00CD1D60">
      <w:pPr>
        <w:pStyle w:val="AckPara"/>
        <w:rPr>
          <w:b/>
          <w:bCs/>
        </w:rPr>
      </w:pPr>
      <w:r w:rsidRPr="00716B58">
        <w:rPr>
          <w:b/>
          <w:bCs/>
        </w:rPr>
        <w:t>REFERENCES</w:t>
      </w:r>
      <w:r w:rsidR="642B8E4B" w:rsidRPr="00716B58">
        <w:rPr>
          <w:b/>
          <w:bCs/>
          <w:sz w:val="22"/>
          <w:szCs w:val="22"/>
        </w:rPr>
        <w:t xml:space="preserve"> </w:t>
      </w:r>
    </w:p>
    <w:p w14:paraId="344A8334" w14:textId="6C35BF33" w:rsidR="00586A35" w:rsidRDefault="00CD1D60" w:rsidP="00B04D0E">
      <w:pPr>
        <w:pStyle w:val="AckPara"/>
      </w:pPr>
      <w:r>
        <w:t xml:space="preserve">[1] </w:t>
      </w:r>
      <w:r w:rsidR="16CA787D">
        <w:t>S</w:t>
      </w:r>
      <w:r w:rsidR="6D71350D">
        <w:t>chrager, S., &amp; Sadowski, E. (2016). Getting More Done:</w:t>
      </w:r>
    </w:p>
    <w:p w14:paraId="43D9E010" w14:textId="77777777" w:rsidR="00CD1D60" w:rsidRDefault="6D71350D" w:rsidP="00CD1D60">
      <w:pPr>
        <w:pStyle w:val="AckPara"/>
        <w:rPr>
          <w:rStyle w:val="Hyperlink"/>
        </w:rPr>
      </w:pPr>
      <w:r>
        <w:t>Strategies to Increase Scholarly Productivity. Journal of graduate medical education, 8(1), 10–13</w:t>
      </w:r>
      <w:hyperlink r:id="rId15">
        <w:r w:rsidRPr="0D76E7E2">
          <w:rPr>
            <w:rStyle w:val="Hyperlink"/>
          </w:rPr>
          <w:t>h</w:t>
        </w:r>
      </w:hyperlink>
      <w:r w:rsidRPr="0D76E7E2">
        <w:rPr>
          <w:rStyle w:val="Hyperlink"/>
        </w:rPr>
        <w:t>ttps://doi.org/10.4300/JGME-D-15-00165.1</w:t>
      </w:r>
    </w:p>
    <w:p w14:paraId="6B5297C2" w14:textId="60ECEAD2" w:rsidR="73B0B169" w:rsidRDefault="00CD1D60" w:rsidP="00CD1D60">
      <w:pPr>
        <w:pStyle w:val="AckPara"/>
        <w:rPr>
          <w:rStyle w:val="Hyperlink"/>
        </w:rPr>
      </w:pPr>
      <w:r w:rsidRPr="00CD1D60">
        <w:t>[2]</w:t>
      </w:r>
      <w:r>
        <w:rPr>
          <w:i/>
          <w:iCs/>
        </w:rPr>
        <w:t xml:space="preserve"> </w:t>
      </w:r>
      <w:r w:rsidR="73B0B169" w:rsidRPr="0D76E7E2">
        <w:rPr>
          <w:i/>
          <w:iCs/>
        </w:rPr>
        <w:t>A to-do list to organize your work &amp; life</w:t>
      </w:r>
      <w:r w:rsidR="73B0B169" w:rsidRPr="0D76E7E2">
        <w:t xml:space="preserve">. </w:t>
      </w:r>
      <w:proofErr w:type="spellStart"/>
      <w:r w:rsidR="73B0B169" w:rsidRPr="0D76E7E2">
        <w:t>Todoist</w:t>
      </w:r>
      <w:proofErr w:type="spellEnd"/>
      <w:r w:rsidR="73B0B169" w:rsidRPr="0D76E7E2">
        <w:t xml:space="preserve">. (n.d.). </w:t>
      </w:r>
      <w:hyperlink r:id="rId16">
        <w:r w:rsidR="73B0B169" w:rsidRPr="0D76E7E2">
          <w:rPr>
            <w:rStyle w:val="Hyperlink"/>
          </w:rPr>
          <w:t>https://todoist.com/</w:t>
        </w:r>
      </w:hyperlink>
    </w:p>
    <w:p w14:paraId="7291C5D0" w14:textId="1D71B18A" w:rsidR="00CD1D60" w:rsidRDefault="00CD1D60" w:rsidP="00CD1D60">
      <w:pPr>
        <w:rPr>
          <w:rFonts w:ascii="Times New Roman" w:hAnsi="Times New Roman" w:cs="Times New Roman"/>
          <w:sz w:val="24"/>
          <w:szCs w:val="24"/>
        </w:rPr>
      </w:pPr>
      <w:r>
        <w:rPr>
          <w:rFonts w:ascii="Times New Roman" w:hAnsi="Times New Roman" w:cs="Times New Roman"/>
          <w:sz w:val="24"/>
          <w:szCs w:val="24"/>
        </w:rPr>
        <w:t xml:space="preserve">[3] </w:t>
      </w:r>
      <w:r w:rsidRPr="00CD1D60">
        <w:rPr>
          <w:rFonts w:ascii="Times New Roman" w:hAnsi="Times New Roman" w:cs="Times New Roman"/>
          <w:sz w:val="24"/>
          <w:szCs w:val="24"/>
        </w:rPr>
        <w:t xml:space="preserve">D. C. </w:t>
      </w:r>
      <w:proofErr w:type="spellStart"/>
      <w:r w:rsidRPr="00CD1D60">
        <w:rPr>
          <w:rFonts w:ascii="Times New Roman" w:hAnsi="Times New Roman" w:cs="Times New Roman"/>
          <w:sz w:val="24"/>
          <w:szCs w:val="24"/>
        </w:rPr>
        <w:t>Luckham</w:t>
      </w:r>
      <w:proofErr w:type="spellEnd"/>
      <w:r w:rsidRPr="00CD1D60">
        <w:rPr>
          <w:rFonts w:ascii="Times New Roman" w:hAnsi="Times New Roman" w:cs="Times New Roman"/>
          <w:sz w:val="24"/>
          <w:szCs w:val="24"/>
        </w:rPr>
        <w:t xml:space="preserve"> and J. Vera, “An event-based architecture definition language,” </w:t>
      </w:r>
      <w:proofErr w:type="spellStart"/>
      <w:r w:rsidRPr="00CD1D60">
        <w:rPr>
          <w:rFonts w:ascii="Times New Roman" w:hAnsi="Times New Roman" w:cs="Times New Roman"/>
          <w:sz w:val="24"/>
          <w:szCs w:val="24"/>
        </w:rPr>
        <w:t>IEEEXplore</w:t>
      </w:r>
      <w:proofErr w:type="spellEnd"/>
      <w:r w:rsidRPr="00CD1D60">
        <w:rPr>
          <w:rFonts w:ascii="Times New Roman" w:hAnsi="Times New Roman" w:cs="Times New Roman"/>
          <w:sz w:val="24"/>
          <w:szCs w:val="24"/>
        </w:rPr>
        <w:t>, Sep. 1995. An event-based architecture definition language</w:t>
      </w:r>
    </w:p>
    <w:p w14:paraId="64A7FCE4" w14:textId="4FBF3B4D" w:rsidR="00201FBB" w:rsidRPr="00201FBB" w:rsidRDefault="00201FBB" w:rsidP="00201FBB">
      <w:r w:rsidRPr="05BCC3F0">
        <w:rPr>
          <w:rFonts w:ascii="Times New Roman" w:hAnsi="Times New Roman" w:cs="Times New Roman"/>
          <w:sz w:val="24"/>
          <w:szCs w:val="24"/>
        </w:rPr>
        <w:t xml:space="preserve">[4] S. </w:t>
      </w:r>
      <w:proofErr w:type="spellStart"/>
      <w:r w:rsidRPr="05BCC3F0">
        <w:rPr>
          <w:rFonts w:ascii="Times New Roman" w:hAnsi="Times New Roman" w:cs="Times New Roman"/>
          <w:sz w:val="24"/>
          <w:szCs w:val="24"/>
        </w:rPr>
        <w:t>Nidhra</w:t>
      </w:r>
      <w:proofErr w:type="spellEnd"/>
      <w:r w:rsidRPr="05BCC3F0">
        <w:rPr>
          <w:rFonts w:ascii="Times New Roman" w:hAnsi="Times New Roman" w:cs="Times New Roman"/>
          <w:sz w:val="24"/>
          <w:szCs w:val="24"/>
        </w:rPr>
        <w:t xml:space="preserve"> and J. </w:t>
      </w:r>
      <w:proofErr w:type="spellStart"/>
      <w:r w:rsidRPr="05BCC3F0">
        <w:rPr>
          <w:rFonts w:ascii="Times New Roman" w:hAnsi="Times New Roman" w:cs="Times New Roman"/>
          <w:sz w:val="24"/>
          <w:szCs w:val="24"/>
        </w:rPr>
        <w:t>Dondeti</w:t>
      </w:r>
      <w:proofErr w:type="spellEnd"/>
      <w:r w:rsidRPr="05BCC3F0">
        <w:rPr>
          <w:rFonts w:ascii="Times New Roman" w:hAnsi="Times New Roman" w:cs="Times New Roman"/>
          <w:sz w:val="24"/>
          <w:szCs w:val="24"/>
        </w:rPr>
        <w:t>, “BLACK BOX AND WHITE BOX TESTING TECHNIQUES –A LITERATURE REVIEW,” </w:t>
      </w:r>
      <w:proofErr w:type="spellStart"/>
      <w:r w:rsidRPr="05BCC3F0">
        <w:rPr>
          <w:rFonts w:ascii="Times New Roman" w:hAnsi="Times New Roman" w:cs="Times New Roman"/>
          <w:sz w:val="24"/>
          <w:szCs w:val="24"/>
        </w:rPr>
        <w:t>nternational</w:t>
      </w:r>
      <w:proofErr w:type="spellEnd"/>
      <w:r w:rsidRPr="05BCC3F0">
        <w:rPr>
          <w:rFonts w:ascii="Times New Roman" w:hAnsi="Times New Roman" w:cs="Times New Roman"/>
          <w:sz w:val="24"/>
          <w:szCs w:val="24"/>
        </w:rPr>
        <w:t xml:space="preserve"> Journal of Embedded Systems and Applications, Jun. 2012.</w:t>
      </w:r>
    </w:p>
    <w:p w14:paraId="7DE41935" w14:textId="039BEB6A" w:rsidR="555AA7F0" w:rsidRDefault="555AA7F0" w:rsidP="05BCC3F0">
      <w:pPr>
        <w:rPr>
          <w:rFonts w:ascii="Times New Roman" w:eastAsia="Times New Roman" w:hAnsi="Times New Roman" w:cs="Times New Roman"/>
          <w:color w:val="000000" w:themeColor="text1"/>
          <w:sz w:val="24"/>
          <w:szCs w:val="24"/>
        </w:rPr>
      </w:pPr>
      <w:r w:rsidRPr="05BCC3F0">
        <w:rPr>
          <w:rFonts w:ascii="Times New Roman" w:hAnsi="Times New Roman" w:cs="Times New Roman"/>
          <w:sz w:val="24"/>
          <w:szCs w:val="24"/>
        </w:rPr>
        <w:t xml:space="preserve">[5] </w:t>
      </w:r>
      <w:r w:rsidRPr="05BCC3F0">
        <w:rPr>
          <w:rFonts w:ascii="Times New Roman" w:eastAsia="Times New Roman" w:hAnsi="Times New Roman" w:cs="Times New Roman"/>
          <w:color w:val="000000" w:themeColor="text1"/>
          <w:sz w:val="24"/>
          <w:szCs w:val="24"/>
        </w:rPr>
        <w:t xml:space="preserve">“FDD Full Form,” </w:t>
      </w:r>
      <w:proofErr w:type="spellStart"/>
      <w:r w:rsidRPr="05BCC3F0">
        <w:rPr>
          <w:rFonts w:ascii="Times New Roman" w:eastAsia="Times New Roman" w:hAnsi="Times New Roman" w:cs="Times New Roman"/>
          <w:i/>
          <w:iCs/>
          <w:color w:val="000000" w:themeColor="text1"/>
          <w:sz w:val="24"/>
          <w:szCs w:val="24"/>
        </w:rPr>
        <w:t>GeeksforGeeks</w:t>
      </w:r>
      <w:proofErr w:type="spellEnd"/>
      <w:r w:rsidRPr="05BCC3F0">
        <w:rPr>
          <w:rFonts w:ascii="Times New Roman" w:eastAsia="Times New Roman" w:hAnsi="Times New Roman" w:cs="Times New Roman"/>
          <w:color w:val="000000" w:themeColor="text1"/>
          <w:sz w:val="24"/>
          <w:szCs w:val="24"/>
        </w:rPr>
        <w:t>, Apr. 12, 2020. https://www.geeksforgeeks.org/fdd-full-form/</w:t>
      </w:r>
    </w:p>
    <w:p w14:paraId="468C7281" w14:textId="1B9D9DEF" w:rsidR="00201FBB" w:rsidRPr="00CD1D60" w:rsidRDefault="00201FBB" w:rsidP="00CD1D60">
      <w:pPr>
        <w:rPr>
          <w:rFonts w:ascii="Times New Roman" w:hAnsi="Times New Roman" w:cs="Times New Roman"/>
          <w:sz w:val="24"/>
          <w:szCs w:val="24"/>
        </w:rPr>
      </w:pPr>
    </w:p>
    <w:p w14:paraId="54687804" w14:textId="529DDBAB" w:rsidR="0D76E7E2" w:rsidRDefault="0D76E7E2" w:rsidP="00B04D0E">
      <w:pPr>
        <w:pStyle w:val="AckPara"/>
      </w:pPr>
    </w:p>
    <w:sectPr w:rsidR="0D76E7E2" w:rsidSect="00293C3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1D58" w14:textId="77777777" w:rsidR="00293C37" w:rsidRDefault="00293C37">
      <w:r>
        <w:separator/>
      </w:r>
    </w:p>
  </w:endnote>
  <w:endnote w:type="continuationSeparator" w:id="0">
    <w:p w14:paraId="5D652151" w14:textId="77777777" w:rsidR="00293C37" w:rsidRDefault="00293C37">
      <w:r>
        <w:continuationSeparator/>
      </w:r>
    </w:p>
  </w:endnote>
  <w:endnote w:type="continuationNotice" w:id="1">
    <w:p w14:paraId="47543F2A" w14:textId="77777777" w:rsidR="00293C37" w:rsidRDefault="00293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D7A2" w14:textId="77777777" w:rsidR="00586A35" w:rsidRPr="00586A35" w:rsidRDefault="00586A35" w:rsidP="00586A35">
    <w:pPr>
      <w:pStyle w:val="Footer"/>
      <w:rPr>
        <w:rStyle w:val="PageNumber"/>
        <w:rFonts w:ascii="Linux Biolinum" w:hAnsi="Linux Biolinum" w:cs="Linux Biolinum"/>
      </w:rPr>
    </w:pPr>
  </w:p>
  <w:p w14:paraId="2F63444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A94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1D20" w14:textId="77777777" w:rsidR="00293C37" w:rsidRDefault="00293C37">
      <w:r>
        <w:separator/>
      </w:r>
    </w:p>
  </w:footnote>
  <w:footnote w:type="continuationSeparator" w:id="0">
    <w:p w14:paraId="1BB2A571" w14:textId="77777777" w:rsidR="00293C37" w:rsidRDefault="00293C37">
      <w:r>
        <w:continuationSeparator/>
      </w:r>
    </w:p>
  </w:footnote>
  <w:footnote w:type="continuationNotice" w:id="1">
    <w:p w14:paraId="19786E8B" w14:textId="77777777" w:rsidR="00293C37" w:rsidRDefault="00293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5F0BD04" w14:textId="77777777" w:rsidTr="00586A35">
      <w:tc>
        <w:tcPr>
          <w:tcW w:w="2500" w:type="pct"/>
          <w:vAlign w:val="center"/>
        </w:tcPr>
        <w:p w14:paraId="21064E20" w14:textId="2679CBE1"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09EFF759" w14:textId="76221CD4"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F90185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0FE60" w14:textId="77777777" w:rsidTr="00B374C5">
      <w:trPr>
        <w:trHeight w:val="100"/>
      </w:trPr>
      <w:tc>
        <w:tcPr>
          <w:tcW w:w="2500" w:type="pct"/>
          <w:vAlign w:val="center"/>
        </w:tcPr>
        <w:p w14:paraId="313F368E" w14:textId="7905DE47" w:rsidR="00586A35" w:rsidRPr="00586A35" w:rsidRDefault="00B374C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Task Buddy</w:t>
          </w:r>
        </w:p>
      </w:tc>
      <w:tc>
        <w:tcPr>
          <w:tcW w:w="2500" w:type="pct"/>
          <w:vAlign w:val="center"/>
        </w:tcPr>
        <w:p w14:paraId="611CC651" w14:textId="3744A116" w:rsidR="00586A35" w:rsidRPr="00586A35" w:rsidRDefault="00B374C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May 2024</w:t>
          </w:r>
        </w:p>
      </w:tc>
    </w:tr>
  </w:tbl>
  <w:p w14:paraId="635B6065" w14:textId="77777777" w:rsidR="002B01E4" w:rsidRPr="00586A35" w:rsidRDefault="002B01E4" w:rsidP="00586A35">
    <w:pPr>
      <w:pStyle w:val="Header"/>
    </w:pPr>
  </w:p>
</w:hdr>
</file>

<file path=word/intelligence2.xml><?xml version="1.0" encoding="utf-8"?>
<int2:intelligence xmlns:int2="http://schemas.microsoft.com/office/intelligence/2020/intelligence" xmlns:oel="http://schemas.microsoft.com/office/2019/extlst">
  <int2:observations>
    <int2:textHash int2:hashCode="CW0La1Aln17l5G" int2:id="NMDPvKld">
      <int2:state int2:value="Rejected" int2:type="AugLoop_Text_Critique"/>
    </int2:textHash>
    <int2:textHash int2:hashCode="+fy/bPUL2ppuGb" int2:id="ko4b5m28">
      <int2:state int2:value="Rejected" int2:type="AugLoop_Text_Critique"/>
    </int2:textHash>
    <int2:bookmark int2:bookmarkName="_Int_CWRWrbxE" int2:invalidationBookmarkName="" int2:hashCode="nCiEAJ56EhZVY/" int2:id="cVYFRs8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201315">
    <w:abstractNumId w:val="28"/>
  </w:num>
  <w:num w:numId="2" w16cid:durableId="197935322">
    <w:abstractNumId w:val="14"/>
  </w:num>
  <w:num w:numId="3" w16cid:durableId="373777966">
    <w:abstractNumId w:val="10"/>
  </w:num>
  <w:num w:numId="4" w16cid:durableId="1169560042">
    <w:abstractNumId w:val="27"/>
  </w:num>
  <w:num w:numId="5" w16cid:durableId="993753603">
    <w:abstractNumId w:val="19"/>
  </w:num>
  <w:num w:numId="6" w16cid:durableId="1789348140">
    <w:abstractNumId w:val="15"/>
  </w:num>
  <w:num w:numId="7" w16cid:durableId="2045784036">
    <w:abstractNumId w:val="25"/>
  </w:num>
  <w:num w:numId="8" w16cid:durableId="349260357">
    <w:abstractNumId w:val="21"/>
  </w:num>
  <w:num w:numId="9" w16cid:durableId="809828889">
    <w:abstractNumId w:val="24"/>
  </w:num>
  <w:num w:numId="10" w16cid:durableId="1750614683">
    <w:abstractNumId w:val="9"/>
  </w:num>
  <w:num w:numId="11" w16cid:durableId="1160536030">
    <w:abstractNumId w:val="7"/>
  </w:num>
  <w:num w:numId="12" w16cid:durableId="1408647443">
    <w:abstractNumId w:val="6"/>
  </w:num>
  <w:num w:numId="13" w16cid:durableId="429816378">
    <w:abstractNumId w:val="5"/>
  </w:num>
  <w:num w:numId="14" w16cid:durableId="1838493335">
    <w:abstractNumId w:val="4"/>
  </w:num>
  <w:num w:numId="15" w16cid:durableId="307898326">
    <w:abstractNumId w:val="8"/>
  </w:num>
  <w:num w:numId="16" w16cid:durableId="1317416118">
    <w:abstractNumId w:val="3"/>
  </w:num>
  <w:num w:numId="17" w16cid:durableId="1145658855">
    <w:abstractNumId w:val="2"/>
  </w:num>
  <w:num w:numId="18" w16cid:durableId="149908336">
    <w:abstractNumId w:val="1"/>
  </w:num>
  <w:num w:numId="19" w16cid:durableId="1212426239">
    <w:abstractNumId w:val="0"/>
  </w:num>
  <w:num w:numId="20" w16cid:durableId="1373110506">
    <w:abstractNumId w:val="20"/>
  </w:num>
  <w:num w:numId="21" w16cid:durableId="1896773608">
    <w:abstractNumId w:val="23"/>
  </w:num>
  <w:num w:numId="22" w16cid:durableId="1509295651">
    <w:abstractNumId w:val="29"/>
  </w:num>
  <w:num w:numId="23" w16cid:durableId="1533877933">
    <w:abstractNumId w:val="13"/>
  </w:num>
  <w:num w:numId="24" w16cid:durableId="722098991">
    <w:abstractNumId w:val="26"/>
  </w:num>
  <w:num w:numId="25" w16cid:durableId="281498371">
    <w:abstractNumId w:val="22"/>
  </w:num>
  <w:num w:numId="26" w16cid:durableId="135493528">
    <w:abstractNumId w:val="16"/>
  </w:num>
  <w:num w:numId="27" w16cid:durableId="19849209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410723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0128130">
    <w:abstractNumId w:val="17"/>
  </w:num>
  <w:num w:numId="30" w16cid:durableId="105010313">
    <w:abstractNumId w:val="12"/>
  </w:num>
  <w:num w:numId="31" w16cid:durableId="72891868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26EA"/>
    <w:rsid w:val="0000393F"/>
    <w:rsid w:val="00003CAC"/>
    <w:rsid w:val="00004277"/>
    <w:rsid w:val="0000598B"/>
    <w:rsid w:val="0000616A"/>
    <w:rsid w:val="00011954"/>
    <w:rsid w:val="0001494F"/>
    <w:rsid w:val="00017A97"/>
    <w:rsid w:val="000236FD"/>
    <w:rsid w:val="00035FAD"/>
    <w:rsid w:val="00041330"/>
    <w:rsid w:val="00045252"/>
    <w:rsid w:val="00047398"/>
    <w:rsid w:val="000507D3"/>
    <w:rsid w:val="00050EEF"/>
    <w:rsid w:val="00052A1A"/>
    <w:rsid w:val="00052C34"/>
    <w:rsid w:val="00056777"/>
    <w:rsid w:val="00062D29"/>
    <w:rsid w:val="000649AF"/>
    <w:rsid w:val="00064B0E"/>
    <w:rsid w:val="000702D9"/>
    <w:rsid w:val="000713CD"/>
    <w:rsid w:val="00071643"/>
    <w:rsid w:val="00072E69"/>
    <w:rsid w:val="0007392C"/>
    <w:rsid w:val="0007399D"/>
    <w:rsid w:val="000739F9"/>
    <w:rsid w:val="00077680"/>
    <w:rsid w:val="00077EF5"/>
    <w:rsid w:val="00080E27"/>
    <w:rsid w:val="000819C0"/>
    <w:rsid w:val="0008431E"/>
    <w:rsid w:val="000A2BEC"/>
    <w:rsid w:val="000A67FF"/>
    <w:rsid w:val="000A6E92"/>
    <w:rsid w:val="000A7542"/>
    <w:rsid w:val="000B71EC"/>
    <w:rsid w:val="000C050B"/>
    <w:rsid w:val="000C704D"/>
    <w:rsid w:val="000C7A51"/>
    <w:rsid w:val="000CEDFD"/>
    <w:rsid w:val="000E118B"/>
    <w:rsid w:val="000E278E"/>
    <w:rsid w:val="000E64FC"/>
    <w:rsid w:val="000E7A1E"/>
    <w:rsid w:val="000E7A87"/>
    <w:rsid w:val="000F2DCC"/>
    <w:rsid w:val="000F363A"/>
    <w:rsid w:val="000F6090"/>
    <w:rsid w:val="001041A3"/>
    <w:rsid w:val="0010534D"/>
    <w:rsid w:val="001168DD"/>
    <w:rsid w:val="00123B55"/>
    <w:rsid w:val="00125AC6"/>
    <w:rsid w:val="00127D30"/>
    <w:rsid w:val="0013113A"/>
    <w:rsid w:val="001314CF"/>
    <w:rsid w:val="00131F56"/>
    <w:rsid w:val="00134EB4"/>
    <w:rsid w:val="001363F5"/>
    <w:rsid w:val="00140C02"/>
    <w:rsid w:val="00141A17"/>
    <w:rsid w:val="0014244B"/>
    <w:rsid w:val="00142FEA"/>
    <w:rsid w:val="00144702"/>
    <w:rsid w:val="001453E7"/>
    <w:rsid w:val="00145419"/>
    <w:rsid w:val="00145486"/>
    <w:rsid w:val="00152510"/>
    <w:rsid w:val="001566AE"/>
    <w:rsid w:val="00157A8E"/>
    <w:rsid w:val="00165A70"/>
    <w:rsid w:val="001718D8"/>
    <w:rsid w:val="001751F7"/>
    <w:rsid w:val="00182C91"/>
    <w:rsid w:val="00193445"/>
    <w:rsid w:val="001952ED"/>
    <w:rsid w:val="00195A54"/>
    <w:rsid w:val="001961CD"/>
    <w:rsid w:val="001968FD"/>
    <w:rsid w:val="001A0275"/>
    <w:rsid w:val="001A06AF"/>
    <w:rsid w:val="001A11EE"/>
    <w:rsid w:val="001A41AE"/>
    <w:rsid w:val="001A43B1"/>
    <w:rsid w:val="001A71BB"/>
    <w:rsid w:val="001A74F9"/>
    <w:rsid w:val="001B29D6"/>
    <w:rsid w:val="001B5CDA"/>
    <w:rsid w:val="001B6128"/>
    <w:rsid w:val="001B652D"/>
    <w:rsid w:val="001D3A82"/>
    <w:rsid w:val="001D5558"/>
    <w:rsid w:val="001D5887"/>
    <w:rsid w:val="001D6DBF"/>
    <w:rsid w:val="001D7F66"/>
    <w:rsid w:val="001E2720"/>
    <w:rsid w:val="001E3F77"/>
    <w:rsid w:val="001E71D7"/>
    <w:rsid w:val="001F5C9F"/>
    <w:rsid w:val="002017C3"/>
    <w:rsid w:val="00201FBB"/>
    <w:rsid w:val="0020294A"/>
    <w:rsid w:val="00204B6E"/>
    <w:rsid w:val="002143E4"/>
    <w:rsid w:val="002233F8"/>
    <w:rsid w:val="00233A43"/>
    <w:rsid w:val="002344E2"/>
    <w:rsid w:val="0024122C"/>
    <w:rsid w:val="0024491E"/>
    <w:rsid w:val="00245119"/>
    <w:rsid w:val="00247958"/>
    <w:rsid w:val="00247A2D"/>
    <w:rsid w:val="00250A6D"/>
    <w:rsid w:val="00250FEF"/>
    <w:rsid w:val="00252596"/>
    <w:rsid w:val="002549AE"/>
    <w:rsid w:val="0025554B"/>
    <w:rsid w:val="00256841"/>
    <w:rsid w:val="00263F74"/>
    <w:rsid w:val="0026457A"/>
    <w:rsid w:val="00264B6B"/>
    <w:rsid w:val="00266EE9"/>
    <w:rsid w:val="00270347"/>
    <w:rsid w:val="0027195D"/>
    <w:rsid w:val="002738DA"/>
    <w:rsid w:val="00274128"/>
    <w:rsid w:val="00275467"/>
    <w:rsid w:val="00282789"/>
    <w:rsid w:val="00290DF5"/>
    <w:rsid w:val="002916A4"/>
    <w:rsid w:val="00292645"/>
    <w:rsid w:val="00293C37"/>
    <w:rsid w:val="0029583F"/>
    <w:rsid w:val="002964E2"/>
    <w:rsid w:val="002A3191"/>
    <w:rsid w:val="002A4EE0"/>
    <w:rsid w:val="002A517A"/>
    <w:rsid w:val="002A51DA"/>
    <w:rsid w:val="002A7903"/>
    <w:rsid w:val="002B0183"/>
    <w:rsid w:val="002B01E4"/>
    <w:rsid w:val="002B1F59"/>
    <w:rsid w:val="002B5122"/>
    <w:rsid w:val="002D26C4"/>
    <w:rsid w:val="002D4565"/>
    <w:rsid w:val="002E0480"/>
    <w:rsid w:val="002E1847"/>
    <w:rsid w:val="002E3BBC"/>
    <w:rsid w:val="002F069E"/>
    <w:rsid w:val="002F2289"/>
    <w:rsid w:val="002F2EB2"/>
    <w:rsid w:val="002F3F1E"/>
    <w:rsid w:val="00300759"/>
    <w:rsid w:val="00301545"/>
    <w:rsid w:val="00303FAD"/>
    <w:rsid w:val="00304975"/>
    <w:rsid w:val="003057B1"/>
    <w:rsid w:val="0030659B"/>
    <w:rsid w:val="00306996"/>
    <w:rsid w:val="00306A76"/>
    <w:rsid w:val="00307501"/>
    <w:rsid w:val="00312B2F"/>
    <w:rsid w:val="00315A4F"/>
    <w:rsid w:val="0031738F"/>
    <w:rsid w:val="00317850"/>
    <w:rsid w:val="00317B88"/>
    <w:rsid w:val="00321DDC"/>
    <w:rsid w:val="0032775A"/>
    <w:rsid w:val="00327C18"/>
    <w:rsid w:val="0033342D"/>
    <w:rsid w:val="003342CD"/>
    <w:rsid w:val="00336778"/>
    <w:rsid w:val="00336D12"/>
    <w:rsid w:val="0034235E"/>
    <w:rsid w:val="00350BC0"/>
    <w:rsid w:val="003548D1"/>
    <w:rsid w:val="00355382"/>
    <w:rsid w:val="00356296"/>
    <w:rsid w:val="00357671"/>
    <w:rsid w:val="00360A02"/>
    <w:rsid w:val="00360FB1"/>
    <w:rsid w:val="00362F20"/>
    <w:rsid w:val="00366DF2"/>
    <w:rsid w:val="00373175"/>
    <w:rsid w:val="00373B0C"/>
    <w:rsid w:val="00374941"/>
    <w:rsid w:val="0037572A"/>
    <w:rsid w:val="003768C6"/>
    <w:rsid w:val="00376CCC"/>
    <w:rsid w:val="00377EB7"/>
    <w:rsid w:val="0038080D"/>
    <w:rsid w:val="00380BF2"/>
    <w:rsid w:val="00390853"/>
    <w:rsid w:val="003919BB"/>
    <w:rsid w:val="00392395"/>
    <w:rsid w:val="00393321"/>
    <w:rsid w:val="003936B1"/>
    <w:rsid w:val="003944CF"/>
    <w:rsid w:val="00396B58"/>
    <w:rsid w:val="003A1ABD"/>
    <w:rsid w:val="003B1CA3"/>
    <w:rsid w:val="003B44F3"/>
    <w:rsid w:val="003B70C0"/>
    <w:rsid w:val="003B762D"/>
    <w:rsid w:val="003C2B90"/>
    <w:rsid w:val="003C3338"/>
    <w:rsid w:val="003C4356"/>
    <w:rsid w:val="003D0DD2"/>
    <w:rsid w:val="003D198D"/>
    <w:rsid w:val="003D544B"/>
    <w:rsid w:val="003D64C5"/>
    <w:rsid w:val="003D66EB"/>
    <w:rsid w:val="003D7001"/>
    <w:rsid w:val="003D772B"/>
    <w:rsid w:val="003E6247"/>
    <w:rsid w:val="003E6DA3"/>
    <w:rsid w:val="003F3567"/>
    <w:rsid w:val="003F4297"/>
    <w:rsid w:val="003F5DAE"/>
    <w:rsid w:val="003F5F3D"/>
    <w:rsid w:val="003F633D"/>
    <w:rsid w:val="003F6A45"/>
    <w:rsid w:val="003F7CA2"/>
    <w:rsid w:val="004009E3"/>
    <w:rsid w:val="00404255"/>
    <w:rsid w:val="004128EE"/>
    <w:rsid w:val="00416663"/>
    <w:rsid w:val="00421F20"/>
    <w:rsid w:val="00423FAC"/>
    <w:rsid w:val="00426EC8"/>
    <w:rsid w:val="00427C7D"/>
    <w:rsid w:val="00431CB0"/>
    <w:rsid w:val="00431E4E"/>
    <w:rsid w:val="004323A5"/>
    <w:rsid w:val="00432929"/>
    <w:rsid w:val="00434E1C"/>
    <w:rsid w:val="00437ECA"/>
    <w:rsid w:val="00437FB2"/>
    <w:rsid w:val="00444D68"/>
    <w:rsid w:val="0044659F"/>
    <w:rsid w:val="004469BD"/>
    <w:rsid w:val="0046042C"/>
    <w:rsid w:val="00461B5B"/>
    <w:rsid w:val="00461CF3"/>
    <w:rsid w:val="00475374"/>
    <w:rsid w:val="0048106F"/>
    <w:rsid w:val="0048126B"/>
    <w:rsid w:val="004825CE"/>
    <w:rsid w:val="004836A6"/>
    <w:rsid w:val="00492EF4"/>
    <w:rsid w:val="00494053"/>
    <w:rsid w:val="004947C9"/>
    <w:rsid w:val="00495781"/>
    <w:rsid w:val="00497365"/>
    <w:rsid w:val="004A71A5"/>
    <w:rsid w:val="004A7556"/>
    <w:rsid w:val="004A7CEF"/>
    <w:rsid w:val="004B0BF6"/>
    <w:rsid w:val="004B2C43"/>
    <w:rsid w:val="004B4DE8"/>
    <w:rsid w:val="004C1228"/>
    <w:rsid w:val="004C1EDF"/>
    <w:rsid w:val="004C49F3"/>
    <w:rsid w:val="004C4E1F"/>
    <w:rsid w:val="004C6B2D"/>
    <w:rsid w:val="004C70AD"/>
    <w:rsid w:val="004D04BA"/>
    <w:rsid w:val="004D0CF9"/>
    <w:rsid w:val="004D1BCE"/>
    <w:rsid w:val="004D1DBA"/>
    <w:rsid w:val="004E04A8"/>
    <w:rsid w:val="004E1B6D"/>
    <w:rsid w:val="004E2DFC"/>
    <w:rsid w:val="004E2F37"/>
    <w:rsid w:val="004E6C67"/>
    <w:rsid w:val="004F094F"/>
    <w:rsid w:val="004F3FEC"/>
    <w:rsid w:val="00500FD8"/>
    <w:rsid w:val="0050103C"/>
    <w:rsid w:val="0050387C"/>
    <w:rsid w:val="005041C6"/>
    <w:rsid w:val="0050460C"/>
    <w:rsid w:val="00504C8B"/>
    <w:rsid w:val="00506EF6"/>
    <w:rsid w:val="005153AC"/>
    <w:rsid w:val="005160AB"/>
    <w:rsid w:val="00517C2E"/>
    <w:rsid w:val="00520DBB"/>
    <w:rsid w:val="00523B78"/>
    <w:rsid w:val="00523CD9"/>
    <w:rsid w:val="00524052"/>
    <w:rsid w:val="005244BE"/>
    <w:rsid w:val="00524F59"/>
    <w:rsid w:val="005253A3"/>
    <w:rsid w:val="00525791"/>
    <w:rsid w:val="00525A24"/>
    <w:rsid w:val="005276C2"/>
    <w:rsid w:val="0053070F"/>
    <w:rsid w:val="005324A9"/>
    <w:rsid w:val="005345C7"/>
    <w:rsid w:val="00540C55"/>
    <w:rsid w:val="00545637"/>
    <w:rsid w:val="005479A6"/>
    <w:rsid w:val="00551881"/>
    <w:rsid w:val="005528F6"/>
    <w:rsid w:val="00554696"/>
    <w:rsid w:val="0056662C"/>
    <w:rsid w:val="00582783"/>
    <w:rsid w:val="0058578F"/>
    <w:rsid w:val="00586A35"/>
    <w:rsid w:val="005927BE"/>
    <w:rsid w:val="00596082"/>
    <w:rsid w:val="00596BE9"/>
    <w:rsid w:val="00596F2A"/>
    <w:rsid w:val="005B222D"/>
    <w:rsid w:val="005B2ED3"/>
    <w:rsid w:val="005B3B0E"/>
    <w:rsid w:val="005B493F"/>
    <w:rsid w:val="005C0062"/>
    <w:rsid w:val="005C3D72"/>
    <w:rsid w:val="005C5371"/>
    <w:rsid w:val="005C5E36"/>
    <w:rsid w:val="005C6730"/>
    <w:rsid w:val="005D0695"/>
    <w:rsid w:val="005D0CCE"/>
    <w:rsid w:val="005D765E"/>
    <w:rsid w:val="005D7E6E"/>
    <w:rsid w:val="005E22A3"/>
    <w:rsid w:val="005E511F"/>
    <w:rsid w:val="005E6083"/>
    <w:rsid w:val="005F0737"/>
    <w:rsid w:val="005F2422"/>
    <w:rsid w:val="005F30FF"/>
    <w:rsid w:val="0060011B"/>
    <w:rsid w:val="00600738"/>
    <w:rsid w:val="0060242A"/>
    <w:rsid w:val="00607A60"/>
    <w:rsid w:val="0061273A"/>
    <w:rsid w:val="00612C56"/>
    <w:rsid w:val="00612C62"/>
    <w:rsid w:val="00612E4E"/>
    <w:rsid w:val="0061354D"/>
    <w:rsid w:val="006147E8"/>
    <w:rsid w:val="00617ABF"/>
    <w:rsid w:val="006317A6"/>
    <w:rsid w:val="006351F3"/>
    <w:rsid w:val="0063608B"/>
    <w:rsid w:val="006368FE"/>
    <w:rsid w:val="00637182"/>
    <w:rsid w:val="00644AC8"/>
    <w:rsid w:val="00650463"/>
    <w:rsid w:val="006514CD"/>
    <w:rsid w:val="00652474"/>
    <w:rsid w:val="0065275A"/>
    <w:rsid w:val="00654D92"/>
    <w:rsid w:val="00657DB7"/>
    <w:rsid w:val="00660A05"/>
    <w:rsid w:val="00666835"/>
    <w:rsid w:val="00670649"/>
    <w:rsid w:val="00674068"/>
    <w:rsid w:val="0067415F"/>
    <w:rsid w:val="00674FCD"/>
    <w:rsid w:val="00675128"/>
    <w:rsid w:val="00677BF4"/>
    <w:rsid w:val="006838E8"/>
    <w:rsid w:val="00683DB8"/>
    <w:rsid w:val="00685B28"/>
    <w:rsid w:val="00690D67"/>
    <w:rsid w:val="0069472B"/>
    <w:rsid w:val="00694749"/>
    <w:rsid w:val="00695372"/>
    <w:rsid w:val="006978B2"/>
    <w:rsid w:val="006A22F6"/>
    <w:rsid w:val="006A29E8"/>
    <w:rsid w:val="006A387F"/>
    <w:rsid w:val="006B11D4"/>
    <w:rsid w:val="006B4623"/>
    <w:rsid w:val="006C2DCF"/>
    <w:rsid w:val="006C3709"/>
    <w:rsid w:val="006C4BE3"/>
    <w:rsid w:val="006D0E9B"/>
    <w:rsid w:val="006D1AC4"/>
    <w:rsid w:val="006D2239"/>
    <w:rsid w:val="006D35D2"/>
    <w:rsid w:val="006D3BF5"/>
    <w:rsid w:val="006D475D"/>
    <w:rsid w:val="006D50D9"/>
    <w:rsid w:val="006D6CF3"/>
    <w:rsid w:val="006E0D12"/>
    <w:rsid w:val="006E4407"/>
    <w:rsid w:val="006E74BA"/>
    <w:rsid w:val="006E7653"/>
    <w:rsid w:val="006F050A"/>
    <w:rsid w:val="006F1681"/>
    <w:rsid w:val="006F7EF1"/>
    <w:rsid w:val="0070159B"/>
    <w:rsid w:val="00701FA6"/>
    <w:rsid w:val="00702A84"/>
    <w:rsid w:val="0070306F"/>
    <w:rsid w:val="0070473B"/>
    <w:rsid w:val="0070531E"/>
    <w:rsid w:val="00714D09"/>
    <w:rsid w:val="0071672C"/>
    <w:rsid w:val="00716B58"/>
    <w:rsid w:val="00717FB2"/>
    <w:rsid w:val="007232E2"/>
    <w:rsid w:val="007249CB"/>
    <w:rsid w:val="00727914"/>
    <w:rsid w:val="00727EBD"/>
    <w:rsid w:val="00732243"/>
    <w:rsid w:val="00732D22"/>
    <w:rsid w:val="00733BF6"/>
    <w:rsid w:val="007419D4"/>
    <w:rsid w:val="00743328"/>
    <w:rsid w:val="00743333"/>
    <w:rsid w:val="00744FC8"/>
    <w:rsid w:val="007450E6"/>
    <w:rsid w:val="007451FF"/>
    <w:rsid w:val="00745373"/>
    <w:rsid w:val="007457D5"/>
    <w:rsid w:val="00747E69"/>
    <w:rsid w:val="00751EC1"/>
    <w:rsid w:val="00752225"/>
    <w:rsid w:val="00753548"/>
    <w:rsid w:val="00754013"/>
    <w:rsid w:val="00755065"/>
    <w:rsid w:val="0076235F"/>
    <w:rsid w:val="007623F7"/>
    <w:rsid w:val="00764059"/>
    <w:rsid w:val="007647B0"/>
    <w:rsid w:val="00765265"/>
    <w:rsid w:val="007670D6"/>
    <w:rsid w:val="00770F9E"/>
    <w:rsid w:val="00774554"/>
    <w:rsid w:val="00777EEC"/>
    <w:rsid w:val="00777FB2"/>
    <w:rsid w:val="007800CE"/>
    <w:rsid w:val="00780227"/>
    <w:rsid w:val="0079034E"/>
    <w:rsid w:val="00790754"/>
    <w:rsid w:val="007927F6"/>
    <w:rsid w:val="00793451"/>
    <w:rsid w:val="00793808"/>
    <w:rsid w:val="00793EF8"/>
    <w:rsid w:val="007954D6"/>
    <w:rsid w:val="0079682F"/>
    <w:rsid w:val="00797D60"/>
    <w:rsid w:val="007A3F4E"/>
    <w:rsid w:val="007A481F"/>
    <w:rsid w:val="007A502C"/>
    <w:rsid w:val="007A579F"/>
    <w:rsid w:val="007A723F"/>
    <w:rsid w:val="007B4CB0"/>
    <w:rsid w:val="007C07D6"/>
    <w:rsid w:val="007C169D"/>
    <w:rsid w:val="007C2C54"/>
    <w:rsid w:val="007C504E"/>
    <w:rsid w:val="007C57E7"/>
    <w:rsid w:val="007D3C28"/>
    <w:rsid w:val="007E0B4F"/>
    <w:rsid w:val="007E11D9"/>
    <w:rsid w:val="007E2A5D"/>
    <w:rsid w:val="007E7648"/>
    <w:rsid w:val="007F2D1D"/>
    <w:rsid w:val="007F54D3"/>
    <w:rsid w:val="007F7BF1"/>
    <w:rsid w:val="00802E06"/>
    <w:rsid w:val="008030B2"/>
    <w:rsid w:val="00803A44"/>
    <w:rsid w:val="008043A5"/>
    <w:rsid w:val="008051C3"/>
    <w:rsid w:val="00806B97"/>
    <w:rsid w:val="00806C67"/>
    <w:rsid w:val="00810CE2"/>
    <w:rsid w:val="008119D8"/>
    <w:rsid w:val="008150D4"/>
    <w:rsid w:val="00816A80"/>
    <w:rsid w:val="00822150"/>
    <w:rsid w:val="00824131"/>
    <w:rsid w:val="008247F5"/>
    <w:rsid w:val="00824928"/>
    <w:rsid w:val="00826791"/>
    <w:rsid w:val="00827914"/>
    <w:rsid w:val="00830554"/>
    <w:rsid w:val="008313F7"/>
    <w:rsid w:val="008316BF"/>
    <w:rsid w:val="0083735E"/>
    <w:rsid w:val="00837C20"/>
    <w:rsid w:val="00837CBF"/>
    <w:rsid w:val="00840038"/>
    <w:rsid w:val="00842A63"/>
    <w:rsid w:val="00843705"/>
    <w:rsid w:val="00847A31"/>
    <w:rsid w:val="00850ADF"/>
    <w:rsid w:val="00850D0C"/>
    <w:rsid w:val="00852820"/>
    <w:rsid w:val="00854CF5"/>
    <w:rsid w:val="0085553A"/>
    <w:rsid w:val="00871B87"/>
    <w:rsid w:val="00871E83"/>
    <w:rsid w:val="00872256"/>
    <w:rsid w:val="0087348A"/>
    <w:rsid w:val="0088077B"/>
    <w:rsid w:val="00890437"/>
    <w:rsid w:val="0089066F"/>
    <w:rsid w:val="00891A1D"/>
    <w:rsid w:val="00894669"/>
    <w:rsid w:val="008949E1"/>
    <w:rsid w:val="008A1916"/>
    <w:rsid w:val="008A3886"/>
    <w:rsid w:val="008A4BF6"/>
    <w:rsid w:val="008A665A"/>
    <w:rsid w:val="008B1AE9"/>
    <w:rsid w:val="008B1EFD"/>
    <w:rsid w:val="008B50AB"/>
    <w:rsid w:val="008B710D"/>
    <w:rsid w:val="008B7716"/>
    <w:rsid w:val="008B7CDE"/>
    <w:rsid w:val="008C0FDD"/>
    <w:rsid w:val="008C1364"/>
    <w:rsid w:val="008C44D5"/>
    <w:rsid w:val="008C48E6"/>
    <w:rsid w:val="008C6A4E"/>
    <w:rsid w:val="008C6E83"/>
    <w:rsid w:val="008C72C9"/>
    <w:rsid w:val="008D35F0"/>
    <w:rsid w:val="008D4A83"/>
    <w:rsid w:val="008D6394"/>
    <w:rsid w:val="008E0170"/>
    <w:rsid w:val="008E538C"/>
    <w:rsid w:val="008E7C59"/>
    <w:rsid w:val="008F0BA3"/>
    <w:rsid w:val="008F6FB8"/>
    <w:rsid w:val="009010B7"/>
    <w:rsid w:val="009073E1"/>
    <w:rsid w:val="0091254F"/>
    <w:rsid w:val="0091381B"/>
    <w:rsid w:val="009162CE"/>
    <w:rsid w:val="0092209C"/>
    <w:rsid w:val="00922D48"/>
    <w:rsid w:val="00923703"/>
    <w:rsid w:val="00923A2E"/>
    <w:rsid w:val="009268B7"/>
    <w:rsid w:val="00926E45"/>
    <w:rsid w:val="00931F2B"/>
    <w:rsid w:val="00932662"/>
    <w:rsid w:val="00934FE1"/>
    <w:rsid w:val="00936367"/>
    <w:rsid w:val="00936F8D"/>
    <w:rsid w:val="00942317"/>
    <w:rsid w:val="0094238D"/>
    <w:rsid w:val="00943E37"/>
    <w:rsid w:val="009458E2"/>
    <w:rsid w:val="0095071A"/>
    <w:rsid w:val="00955704"/>
    <w:rsid w:val="00957BB6"/>
    <w:rsid w:val="00962503"/>
    <w:rsid w:val="00962F8F"/>
    <w:rsid w:val="00964A9C"/>
    <w:rsid w:val="0096579B"/>
    <w:rsid w:val="00966299"/>
    <w:rsid w:val="009668DE"/>
    <w:rsid w:val="0097508B"/>
    <w:rsid w:val="00976413"/>
    <w:rsid w:val="00977E1B"/>
    <w:rsid w:val="00982580"/>
    <w:rsid w:val="00982C4C"/>
    <w:rsid w:val="00983191"/>
    <w:rsid w:val="00985FEC"/>
    <w:rsid w:val="00986039"/>
    <w:rsid w:val="0098EA5B"/>
    <w:rsid w:val="009923C7"/>
    <w:rsid w:val="00992EF8"/>
    <w:rsid w:val="00995526"/>
    <w:rsid w:val="00995688"/>
    <w:rsid w:val="00995AF0"/>
    <w:rsid w:val="009978A7"/>
    <w:rsid w:val="009A4EE8"/>
    <w:rsid w:val="009B00DC"/>
    <w:rsid w:val="009B0982"/>
    <w:rsid w:val="009B2C64"/>
    <w:rsid w:val="009B32F2"/>
    <w:rsid w:val="009B5111"/>
    <w:rsid w:val="009B7559"/>
    <w:rsid w:val="009C240B"/>
    <w:rsid w:val="009D3C3B"/>
    <w:rsid w:val="009D46EA"/>
    <w:rsid w:val="009E0130"/>
    <w:rsid w:val="009E19A8"/>
    <w:rsid w:val="009E25F1"/>
    <w:rsid w:val="009E2F08"/>
    <w:rsid w:val="009E56C5"/>
    <w:rsid w:val="009F15C9"/>
    <w:rsid w:val="009F2833"/>
    <w:rsid w:val="00A0006D"/>
    <w:rsid w:val="00A012F5"/>
    <w:rsid w:val="00A0137D"/>
    <w:rsid w:val="00A10E1A"/>
    <w:rsid w:val="00A11C36"/>
    <w:rsid w:val="00A12291"/>
    <w:rsid w:val="00A15152"/>
    <w:rsid w:val="00A155F9"/>
    <w:rsid w:val="00A164B7"/>
    <w:rsid w:val="00A17E8A"/>
    <w:rsid w:val="00A21DEF"/>
    <w:rsid w:val="00A22B2F"/>
    <w:rsid w:val="00A237E6"/>
    <w:rsid w:val="00A2532F"/>
    <w:rsid w:val="00A319FD"/>
    <w:rsid w:val="00A360B0"/>
    <w:rsid w:val="00A43F29"/>
    <w:rsid w:val="00A462C6"/>
    <w:rsid w:val="00A516F1"/>
    <w:rsid w:val="00A55023"/>
    <w:rsid w:val="00A7067A"/>
    <w:rsid w:val="00A721C5"/>
    <w:rsid w:val="00A739CB"/>
    <w:rsid w:val="00A75047"/>
    <w:rsid w:val="00A75B60"/>
    <w:rsid w:val="00A828A7"/>
    <w:rsid w:val="00A8507F"/>
    <w:rsid w:val="00A85A3F"/>
    <w:rsid w:val="00A862FA"/>
    <w:rsid w:val="00A91E16"/>
    <w:rsid w:val="00A935C1"/>
    <w:rsid w:val="00A93B64"/>
    <w:rsid w:val="00A95518"/>
    <w:rsid w:val="00A97AC2"/>
    <w:rsid w:val="00AA10C4"/>
    <w:rsid w:val="00AA57D8"/>
    <w:rsid w:val="00AA5BF1"/>
    <w:rsid w:val="00AA5C0D"/>
    <w:rsid w:val="00AA65F7"/>
    <w:rsid w:val="00AA6E2B"/>
    <w:rsid w:val="00AA725B"/>
    <w:rsid w:val="00AA769C"/>
    <w:rsid w:val="00AB0733"/>
    <w:rsid w:val="00AB21AA"/>
    <w:rsid w:val="00AB2327"/>
    <w:rsid w:val="00AB7DD1"/>
    <w:rsid w:val="00AC02B0"/>
    <w:rsid w:val="00AC0849"/>
    <w:rsid w:val="00AC0ECA"/>
    <w:rsid w:val="00AC291A"/>
    <w:rsid w:val="00AC4630"/>
    <w:rsid w:val="00AC6FE1"/>
    <w:rsid w:val="00AC7C47"/>
    <w:rsid w:val="00AD0294"/>
    <w:rsid w:val="00AD0652"/>
    <w:rsid w:val="00AD6616"/>
    <w:rsid w:val="00AE1288"/>
    <w:rsid w:val="00AE1E64"/>
    <w:rsid w:val="00AE3DAF"/>
    <w:rsid w:val="00AF2A8B"/>
    <w:rsid w:val="00AF5EDB"/>
    <w:rsid w:val="00AF6037"/>
    <w:rsid w:val="00B00302"/>
    <w:rsid w:val="00B02830"/>
    <w:rsid w:val="00B02B2C"/>
    <w:rsid w:val="00B04C0A"/>
    <w:rsid w:val="00B04D0E"/>
    <w:rsid w:val="00B05711"/>
    <w:rsid w:val="00B12097"/>
    <w:rsid w:val="00B13E4F"/>
    <w:rsid w:val="00B14E51"/>
    <w:rsid w:val="00B15A21"/>
    <w:rsid w:val="00B1638F"/>
    <w:rsid w:val="00B25737"/>
    <w:rsid w:val="00B26980"/>
    <w:rsid w:val="00B306BA"/>
    <w:rsid w:val="00B33269"/>
    <w:rsid w:val="00B350C9"/>
    <w:rsid w:val="00B35269"/>
    <w:rsid w:val="00B3715C"/>
    <w:rsid w:val="00B374C5"/>
    <w:rsid w:val="00B4052C"/>
    <w:rsid w:val="00B41CB4"/>
    <w:rsid w:val="00B43D73"/>
    <w:rsid w:val="00B455BA"/>
    <w:rsid w:val="00B46551"/>
    <w:rsid w:val="00B50797"/>
    <w:rsid w:val="00B51BF9"/>
    <w:rsid w:val="00B51DB5"/>
    <w:rsid w:val="00B53806"/>
    <w:rsid w:val="00B56660"/>
    <w:rsid w:val="00B5803E"/>
    <w:rsid w:val="00B600F5"/>
    <w:rsid w:val="00B61445"/>
    <w:rsid w:val="00B61DDD"/>
    <w:rsid w:val="00B61E58"/>
    <w:rsid w:val="00B629F9"/>
    <w:rsid w:val="00B64DD4"/>
    <w:rsid w:val="00B64F13"/>
    <w:rsid w:val="00B653AB"/>
    <w:rsid w:val="00B72170"/>
    <w:rsid w:val="00B72A35"/>
    <w:rsid w:val="00B73DEA"/>
    <w:rsid w:val="00B73FCC"/>
    <w:rsid w:val="00B76850"/>
    <w:rsid w:val="00B83D8C"/>
    <w:rsid w:val="00B95796"/>
    <w:rsid w:val="00B96954"/>
    <w:rsid w:val="00BA00DF"/>
    <w:rsid w:val="00BA36E9"/>
    <w:rsid w:val="00BA5432"/>
    <w:rsid w:val="00BA7DD8"/>
    <w:rsid w:val="00BB333E"/>
    <w:rsid w:val="00BB5F5E"/>
    <w:rsid w:val="00BC4A94"/>
    <w:rsid w:val="00BC5BDA"/>
    <w:rsid w:val="00BD304D"/>
    <w:rsid w:val="00BD32E2"/>
    <w:rsid w:val="00BD5F55"/>
    <w:rsid w:val="00BD61E5"/>
    <w:rsid w:val="00BD793B"/>
    <w:rsid w:val="00BD7A1F"/>
    <w:rsid w:val="00BE7F58"/>
    <w:rsid w:val="00BF34A0"/>
    <w:rsid w:val="00BF3D6B"/>
    <w:rsid w:val="00BF3FAF"/>
    <w:rsid w:val="00BF52DB"/>
    <w:rsid w:val="00BF67EE"/>
    <w:rsid w:val="00C03DCA"/>
    <w:rsid w:val="00C06212"/>
    <w:rsid w:val="00C1142C"/>
    <w:rsid w:val="00C14A4F"/>
    <w:rsid w:val="00C17C15"/>
    <w:rsid w:val="00C22D72"/>
    <w:rsid w:val="00C251D1"/>
    <w:rsid w:val="00C27E0E"/>
    <w:rsid w:val="00C32613"/>
    <w:rsid w:val="00C35093"/>
    <w:rsid w:val="00C379CC"/>
    <w:rsid w:val="00C41A7F"/>
    <w:rsid w:val="00C41AE1"/>
    <w:rsid w:val="00C42C1E"/>
    <w:rsid w:val="00C4538D"/>
    <w:rsid w:val="00C461FF"/>
    <w:rsid w:val="00C50274"/>
    <w:rsid w:val="00C528E9"/>
    <w:rsid w:val="00C5423E"/>
    <w:rsid w:val="00C55FF0"/>
    <w:rsid w:val="00C5771D"/>
    <w:rsid w:val="00C66A26"/>
    <w:rsid w:val="00C72FAB"/>
    <w:rsid w:val="00C73336"/>
    <w:rsid w:val="00C75A56"/>
    <w:rsid w:val="00C778AA"/>
    <w:rsid w:val="00C822AF"/>
    <w:rsid w:val="00C82A91"/>
    <w:rsid w:val="00C8343B"/>
    <w:rsid w:val="00C85A8E"/>
    <w:rsid w:val="00C87D73"/>
    <w:rsid w:val="00C90428"/>
    <w:rsid w:val="00C923EA"/>
    <w:rsid w:val="00C9347D"/>
    <w:rsid w:val="00C945E0"/>
    <w:rsid w:val="00C9472A"/>
    <w:rsid w:val="00C95C6E"/>
    <w:rsid w:val="00C96C07"/>
    <w:rsid w:val="00CA17C5"/>
    <w:rsid w:val="00CA1E21"/>
    <w:rsid w:val="00CA44E9"/>
    <w:rsid w:val="00CA4DE0"/>
    <w:rsid w:val="00CA5710"/>
    <w:rsid w:val="00CB0B86"/>
    <w:rsid w:val="00CB27A0"/>
    <w:rsid w:val="00CB6709"/>
    <w:rsid w:val="00CC2FE0"/>
    <w:rsid w:val="00CC3E21"/>
    <w:rsid w:val="00CC5F37"/>
    <w:rsid w:val="00CD1D60"/>
    <w:rsid w:val="00CD400D"/>
    <w:rsid w:val="00CD4118"/>
    <w:rsid w:val="00CD42A2"/>
    <w:rsid w:val="00CD4663"/>
    <w:rsid w:val="00CE09AE"/>
    <w:rsid w:val="00CE1ECB"/>
    <w:rsid w:val="00CE752A"/>
    <w:rsid w:val="00CF1EBB"/>
    <w:rsid w:val="00CF2A99"/>
    <w:rsid w:val="00CF2B1E"/>
    <w:rsid w:val="00CF39D4"/>
    <w:rsid w:val="00D04103"/>
    <w:rsid w:val="00D048B1"/>
    <w:rsid w:val="00D05345"/>
    <w:rsid w:val="00D10676"/>
    <w:rsid w:val="00D1352C"/>
    <w:rsid w:val="00D13F70"/>
    <w:rsid w:val="00D2072D"/>
    <w:rsid w:val="00D21AE6"/>
    <w:rsid w:val="00D22AD5"/>
    <w:rsid w:val="00D24691"/>
    <w:rsid w:val="00D24AA4"/>
    <w:rsid w:val="00D272AF"/>
    <w:rsid w:val="00D30FDC"/>
    <w:rsid w:val="00D31A6D"/>
    <w:rsid w:val="00D31EBA"/>
    <w:rsid w:val="00D32B8C"/>
    <w:rsid w:val="00D3331F"/>
    <w:rsid w:val="00D341FA"/>
    <w:rsid w:val="00D34435"/>
    <w:rsid w:val="00D477A2"/>
    <w:rsid w:val="00D47BCC"/>
    <w:rsid w:val="00D50CDB"/>
    <w:rsid w:val="00D54A79"/>
    <w:rsid w:val="00D658B3"/>
    <w:rsid w:val="00D70EDE"/>
    <w:rsid w:val="00D73316"/>
    <w:rsid w:val="00D77A07"/>
    <w:rsid w:val="00D83489"/>
    <w:rsid w:val="00D83656"/>
    <w:rsid w:val="00D86C47"/>
    <w:rsid w:val="00D91200"/>
    <w:rsid w:val="00D9290D"/>
    <w:rsid w:val="00D94E81"/>
    <w:rsid w:val="00D966CE"/>
    <w:rsid w:val="00DA39F6"/>
    <w:rsid w:val="00DA50C3"/>
    <w:rsid w:val="00DB089D"/>
    <w:rsid w:val="00DB0EE4"/>
    <w:rsid w:val="00DB172E"/>
    <w:rsid w:val="00DB2567"/>
    <w:rsid w:val="00DB3E21"/>
    <w:rsid w:val="00DB6BA1"/>
    <w:rsid w:val="00DC112E"/>
    <w:rsid w:val="00DC1C49"/>
    <w:rsid w:val="00DC4B20"/>
    <w:rsid w:val="00DC4FC9"/>
    <w:rsid w:val="00DC7694"/>
    <w:rsid w:val="00DD1BCB"/>
    <w:rsid w:val="00DD476E"/>
    <w:rsid w:val="00DD5335"/>
    <w:rsid w:val="00DD61E5"/>
    <w:rsid w:val="00DE20FD"/>
    <w:rsid w:val="00DE5210"/>
    <w:rsid w:val="00DE60B5"/>
    <w:rsid w:val="00DF028F"/>
    <w:rsid w:val="00DF0E97"/>
    <w:rsid w:val="00DF3BAD"/>
    <w:rsid w:val="00DF564D"/>
    <w:rsid w:val="00E016B0"/>
    <w:rsid w:val="00E04496"/>
    <w:rsid w:val="00E0566C"/>
    <w:rsid w:val="00E1066D"/>
    <w:rsid w:val="00E13CDC"/>
    <w:rsid w:val="00E179CA"/>
    <w:rsid w:val="00E2212F"/>
    <w:rsid w:val="00E22554"/>
    <w:rsid w:val="00E22626"/>
    <w:rsid w:val="00E238F9"/>
    <w:rsid w:val="00E24062"/>
    <w:rsid w:val="00E251D2"/>
    <w:rsid w:val="00E25496"/>
    <w:rsid w:val="00E270D5"/>
    <w:rsid w:val="00E27659"/>
    <w:rsid w:val="00E3206E"/>
    <w:rsid w:val="00E320C3"/>
    <w:rsid w:val="00E36BC9"/>
    <w:rsid w:val="00E41CCB"/>
    <w:rsid w:val="00E50494"/>
    <w:rsid w:val="00E51865"/>
    <w:rsid w:val="00E51B27"/>
    <w:rsid w:val="00E61EE1"/>
    <w:rsid w:val="00E65870"/>
    <w:rsid w:val="00E66E5A"/>
    <w:rsid w:val="00E67803"/>
    <w:rsid w:val="00E71D5C"/>
    <w:rsid w:val="00E80169"/>
    <w:rsid w:val="00E83192"/>
    <w:rsid w:val="00E834D5"/>
    <w:rsid w:val="00E84DC7"/>
    <w:rsid w:val="00E850B4"/>
    <w:rsid w:val="00E87E12"/>
    <w:rsid w:val="00E943FF"/>
    <w:rsid w:val="00EA18AE"/>
    <w:rsid w:val="00EA33FF"/>
    <w:rsid w:val="00EA70E6"/>
    <w:rsid w:val="00EB0977"/>
    <w:rsid w:val="00EB13C5"/>
    <w:rsid w:val="00EB2DC0"/>
    <w:rsid w:val="00EB2E12"/>
    <w:rsid w:val="00EB3F7D"/>
    <w:rsid w:val="00EB49FA"/>
    <w:rsid w:val="00EB5854"/>
    <w:rsid w:val="00EC367D"/>
    <w:rsid w:val="00EC4D39"/>
    <w:rsid w:val="00EC5E10"/>
    <w:rsid w:val="00EC7B0F"/>
    <w:rsid w:val="00ED1A5B"/>
    <w:rsid w:val="00ED28E3"/>
    <w:rsid w:val="00EE0A73"/>
    <w:rsid w:val="00EF03F0"/>
    <w:rsid w:val="00F03B68"/>
    <w:rsid w:val="00F06ABF"/>
    <w:rsid w:val="00F06E88"/>
    <w:rsid w:val="00F07F37"/>
    <w:rsid w:val="00F12B0D"/>
    <w:rsid w:val="00F13DDE"/>
    <w:rsid w:val="00F2664D"/>
    <w:rsid w:val="00F30418"/>
    <w:rsid w:val="00F3215E"/>
    <w:rsid w:val="00F32313"/>
    <w:rsid w:val="00F3231F"/>
    <w:rsid w:val="00F32EAD"/>
    <w:rsid w:val="00F3518F"/>
    <w:rsid w:val="00F3761D"/>
    <w:rsid w:val="00F40E1A"/>
    <w:rsid w:val="00F41CC2"/>
    <w:rsid w:val="00F45185"/>
    <w:rsid w:val="00F45487"/>
    <w:rsid w:val="00F46204"/>
    <w:rsid w:val="00F519D8"/>
    <w:rsid w:val="00F52D73"/>
    <w:rsid w:val="00F5523B"/>
    <w:rsid w:val="00F634EC"/>
    <w:rsid w:val="00F642F4"/>
    <w:rsid w:val="00F64C34"/>
    <w:rsid w:val="00F65834"/>
    <w:rsid w:val="00F66B6F"/>
    <w:rsid w:val="00F70353"/>
    <w:rsid w:val="00F72BF5"/>
    <w:rsid w:val="00F73FEF"/>
    <w:rsid w:val="00F74DA3"/>
    <w:rsid w:val="00F8178B"/>
    <w:rsid w:val="00F81E9E"/>
    <w:rsid w:val="00F91DFA"/>
    <w:rsid w:val="00F92D98"/>
    <w:rsid w:val="00F95288"/>
    <w:rsid w:val="00F9791B"/>
    <w:rsid w:val="00FA313D"/>
    <w:rsid w:val="00FB2AFC"/>
    <w:rsid w:val="00FB7A39"/>
    <w:rsid w:val="00FC0E1D"/>
    <w:rsid w:val="00FC279A"/>
    <w:rsid w:val="00FC2AB7"/>
    <w:rsid w:val="00FC3CFD"/>
    <w:rsid w:val="00FC451F"/>
    <w:rsid w:val="00FC53DA"/>
    <w:rsid w:val="00FD16A9"/>
    <w:rsid w:val="00FD266D"/>
    <w:rsid w:val="00FD2CFB"/>
    <w:rsid w:val="00FD5124"/>
    <w:rsid w:val="00FE2624"/>
    <w:rsid w:val="00FE39A6"/>
    <w:rsid w:val="00FE3DC0"/>
    <w:rsid w:val="00FE4758"/>
    <w:rsid w:val="00FE48A0"/>
    <w:rsid w:val="00FE56D0"/>
    <w:rsid w:val="00FE6965"/>
    <w:rsid w:val="00FF004E"/>
    <w:rsid w:val="00FF0E35"/>
    <w:rsid w:val="00FF0F4A"/>
    <w:rsid w:val="00FF5015"/>
    <w:rsid w:val="013E5DC7"/>
    <w:rsid w:val="017899AE"/>
    <w:rsid w:val="0191C4ED"/>
    <w:rsid w:val="02633466"/>
    <w:rsid w:val="032FBB8D"/>
    <w:rsid w:val="03B5FC2D"/>
    <w:rsid w:val="03EEE3C9"/>
    <w:rsid w:val="040DE3E6"/>
    <w:rsid w:val="046F7388"/>
    <w:rsid w:val="048ACD1B"/>
    <w:rsid w:val="04D21B8D"/>
    <w:rsid w:val="053C5B45"/>
    <w:rsid w:val="05A98271"/>
    <w:rsid w:val="05BCC3F0"/>
    <w:rsid w:val="05EC7C1C"/>
    <w:rsid w:val="06020521"/>
    <w:rsid w:val="06A72E20"/>
    <w:rsid w:val="06F70E3E"/>
    <w:rsid w:val="07151123"/>
    <w:rsid w:val="071D813A"/>
    <w:rsid w:val="07826249"/>
    <w:rsid w:val="07ADA1BB"/>
    <w:rsid w:val="07CDAB2B"/>
    <w:rsid w:val="07D88E01"/>
    <w:rsid w:val="0809BC4F"/>
    <w:rsid w:val="0817FFE2"/>
    <w:rsid w:val="08FB26A3"/>
    <w:rsid w:val="0911F20F"/>
    <w:rsid w:val="09575AB4"/>
    <w:rsid w:val="098A1A9D"/>
    <w:rsid w:val="09A579F2"/>
    <w:rsid w:val="09A58CB0"/>
    <w:rsid w:val="09E0DBB3"/>
    <w:rsid w:val="0A1C9666"/>
    <w:rsid w:val="0A79D8B1"/>
    <w:rsid w:val="0AC4C134"/>
    <w:rsid w:val="0AF4FDFB"/>
    <w:rsid w:val="0B25FD21"/>
    <w:rsid w:val="0B415D11"/>
    <w:rsid w:val="0B6D89A1"/>
    <w:rsid w:val="0C0000D0"/>
    <w:rsid w:val="0C726E87"/>
    <w:rsid w:val="0CC50D36"/>
    <w:rsid w:val="0D76E7E2"/>
    <w:rsid w:val="0D940346"/>
    <w:rsid w:val="0DE7890C"/>
    <w:rsid w:val="0DEAE2BD"/>
    <w:rsid w:val="0E25758B"/>
    <w:rsid w:val="0E28D9B1"/>
    <w:rsid w:val="0E6FEF04"/>
    <w:rsid w:val="0F63CA9D"/>
    <w:rsid w:val="0F7BCE7F"/>
    <w:rsid w:val="0F8D3B4F"/>
    <w:rsid w:val="0FBF94B3"/>
    <w:rsid w:val="0FFA444B"/>
    <w:rsid w:val="10143229"/>
    <w:rsid w:val="114B111D"/>
    <w:rsid w:val="12425A61"/>
    <w:rsid w:val="126C5DAE"/>
    <w:rsid w:val="12887D96"/>
    <w:rsid w:val="129B6B5F"/>
    <w:rsid w:val="13472ACD"/>
    <w:rsid w:val="143717DD"/>
    <w:rsid w:val="14F48206"/>
    <w:rsid w:val="15179D9F"/>
    <w:rsid w:val="152B490F"/>
    <w:rsid w:val="15551754"/>
    <w:rsid w:val="15CA3B05"/>
    <w:rsid w:val="15F657AE"/>
    <w:rsid w:val="16244445"/>
    <w:rsid w:val="16405BC4"/>
    <w:rsid w:val="16B7129E"/>
    <w:rsid w:val="16CA787D"/>
    <w:rsid w:val="1778AC72"/>
    <w:rsid w:val="17F3C70A"/>
    <w:rsid w:val="18144379"/>
    <w:rsid w:val="181FE019"/>
    <w:rsid w:val="18477C1A"/>
    <w:rsid w:val="18AA8741"/>
    <w:rsid w:val="19B8B936"/>
    <w:rsid w:val="19D1E193"/>
    <w:rsid w:val="19E6294D"/>
    <w:rsid w:val="1A42AC45"/>
    <w:rsid w:val="1A9C4A64"/>
    <w:rsid w:val="1AAF9A5A"/>
    <w:rsid w:val="1AD7DB7C"/>
    <w:rsid w:val="1B368A87"/>
    <w:rsid w:val="1B548997"/>
    <w:rsid w:val="1B5780DB"/>
    <w:rsid w:val="1B5F6E61"/>
    <w:rsid w:val="1B8220F3"/>
    <w:rsid w:val="1BB474BE"/>
    <w:rsid w:val="1C351ED9"/>
    <w:rsid w:val="1C7A63AA"/>
    <w:rsid w:val="1C9F2819"/>
    <w:rsid w:val="1CE8F145"/>
    <w:rsid w:val="1D1D3297"/>
    <w:rsid w:val="1E76BFAF"/>
    <w:rsid w:val="1EB0F645"/>
    <w:rsid w:val="20412317"/>
    <w:rsid w:val="20473601"/>
    <w:rsid w:val="209E6EB8"/>
    <w:rsid w:val="20A9BB70"/>
    <w:rsid w:val="20EA2CA4"/>
    <w:rsid w:val="211FF57D"/>
    <w:rsid w:val="21842669"/>
    <w:rsid w:val="21C3CB1B"/>
    <w:rsid w:val="21CEAFE5"/>
    <w:rsid w:val="222FCE26"/>
    <w:rsid w:val="22389196"/>
    <w:rsid w:val="22702EA7"/>
    <w:rsid w:val="22B03305"/>
    <w:rsid w:val="23D12B46"/>
    <w:rsid w:val="23FEBA3A"/>
    <w:rsid w:val="2423C20F"/>
    <w:rsid w:val="247F8EE9"/>
    <w:rsid w:val="24C874DA"/>
    <w:rsid w:val="24F86EED"/>
    <w:rsid w:val="2527FA20"/>
    <w:rsid w:val="2583B923"/>
    <w:rsid w:val="25C4C104"/>
    <w:rsid w:val="25EFB31B"/>
    <w:rsid w:val="26A22108"/>
    <w:rsid w:val="26C3CA81"/>
    <w:rsid w:val="2728D81F"/>
    <w:rsid w:val="283DF169"/>
    <w:rsid w:val="2895CC65"/>
    <w:rsid w:val="289F27FA"/>
    <w:rsid w:val="29361841"/>
    <w:rsid w:val="29D9C1CA"/>
    <w:rsid w:val="2B2F0B3E"/>
    <w:rsid w:val="2BB5FC51"/>
    <w:rsid w:val="2C5E7054"/>
    <w:rsid w:val="2CE07FBD"/>
    <w:rsid w:val="2DDC7C8C"/>
    <w:rsid w:val="2E4BC4A9"/>
    <w:rsid w:val="2E5BD18B"/>
    <w:rsid w:val="2F87CD83"/>
    <w:rsid w:val="2F8D355F"/>
    <w:rsid w:val="2FB32995"/>
    <w:rsid w:val="2FFB8B32"/>
    <w:rsid w:val="3017233D"/>
    <w:rsid w:val="302A61EB"/>
    <w:rsid w:val="30A66CCD"/>
    <w:rsid w:val="30DAC64B"/>
    <w:rsid w:val="3146F37A"/>
    <w:rsid w:val="3218264B"/>
    <w:rsid w:val="32C66705"/>
    <w:rsid w:val="33764419"/>
    <w:rsid w:val="33B8A6D5"/>
    <w:rsid w:val="33D1AA23"/>
    <w:rsid w:val="33D8B2DF"/>
    <w:rsid w:val="33E8178D"/>
    <w:rsid w:val="33F07342"/>
    <w:rsid w:val="342A1058"/>
    <w:rsid w:val="345E6965"/>
    <w:rsid w:val="345E9029"/>
    <w:rsid w:val="34698239"/>
    <w:rsid w:val="34CCAD4B"/>
    <w:rsid w:val="350C1ABB"/>
    <w:rsid w:val="35235707"/>
    <w:rsid w:val="357DDCF3"/>
    <w:rsid w:val="3596D9B8"/>
    <w:rsid w:val="374AA1AA"/>
    <w:rsid w:val="37D1A057"/>
    <w:rsid w:val="380A4993"/>
    <w:rsid w:val="385B1050"/>
    <w:rsid w:val="388BF2B4"/>
    <w:rsid w:val="39349E83"/>
    <w:rsid w:val="3947D826"/>
    <w:rsid w:val="39746570"/>
    <w:rsid w:val="39910801"/>
    <w:rsid w:val="399E5161"/>
    <w:rsid w:val="39F866B0"/>
    <w:rsid w:val="3A0DF2F1"/>
    <w:rsid w:val="3AAF203A"/>
    <w:rsid w:val="3B37667F"/>
    <w:rsid w:val="3B444092"/>
    <w:rsid w:val="3B543B8F"/>
    <w:rsid w:val="3B693D58"/>
    <w:rsid w:val="3BC16BF3"/>
    <w:rsid w:val="3C1CB393"/>
    <w:rsid w:val="3CAC0D0D"/>
    <w:rsid w:val="3CFAF496"/>
    <w:rsid w:val="3DB368D9"/>
    <w:rsid w:val="3E10647F"/>
    <w:rsid w:val="3E971DCE"/>
    <w:rsid w:val="3EB621FB"/>
    <w:rsid w:val="3F184FB0"/>
    <w:rsid w:val="3F91ABBD"/>
    <w:rsid w:val="403B9EC4"/>
    <w:rsid w:val="40815566"/>
    <w:rsid w:val="40B49741"/>
    <w:rsid w:val="41F753B4"/>
    <w:rsid w:val="42B2C1C6"/>
    <w:rsid w:val="42C7D42B"/>
    <w:rsid w:val="42CF0AC7"/>
    <w:rsid w:val="431D20AC"/>
    <w:rsid w:val="435DC06C"/>
    <w:rsid w:val="43E25BD8"/>
    <w:rsid w:val="444DFACF"/>
    <w:rsid w:val="447C2721"/>
    <w:rsid w:val="44D663C3"/>
    <w:rsid w:val="450D056B"/>
    <w:rsid w:val="450F0FE7"/>
    <w:rsid w:val="45101A92"/>
    <w:rsid w:val="453BAA47"/>
    <w:rsid w:val="45880864"/>
    <w:rsid w:val="45D7DF25"/>
    <w:rsid w:val="460A3B8D"/>
    <w:rsid w:val="46E841AF"/>
    <w:rsid w:val="474B410A"/>
    <w:rsid w:val="475ED3D3"/>
    <w:rsid w:val="47A90332"/>
    <w:rsid w:val="48333B2E"/>
    <w:rsid w:val="4846B0A9"/>
    <w:rsid w:val="48529D89"/>
    <w:rsid w:val="48BF0913"/>
    <w:rsid w:val="491346DF"/>
    <w:rsid w:val="49E2810A"/>
    <w:rsid w:val="4A1F6E29"/>
    <w:rsid w:val="4A60513C"/>
    <w:rsid w:val="4A8D2A41"/>
    <w:rsid w:val="4AB0213E"/>
    <w:rsid w:val="4B168762"/>
    <w:rsid w:val="4B7E516B"/>
    <w:rsid w:val="4B9FDE9A"/>
    <w:rsid w:val="4BA701D7"/>
    <w:rsid w:val="4BEDA667"/>
    <w:rsid w:val="4CB652B6"/>
    <w:rsid w:val="4CC792A0"/>
    <w:rsid w:val="4D08AF51"/>
    <w:rsid w:val="4D278E8B"/>
    <w:rsid w:val="4D3CED7F"/>
    <w:rsid w:val="4D42D238"/>
    <w:rsid w:val="4DAB625A"/>
    <w:rsid w:val="4DAE4433"/>
    <w:rsid w:val="4E21B9B5"/>
    <w:rsid w:val="4EEC8071"/>
    <w:rsid w:val="4FA98415"/>
    <w:rsid w:val="4FD985FD"/>
    <w:rsid w:val="5013E30E"/>
    <w:rsid w:val="5022AD9D"/>
    <w:rsid w:val="502B2FB2"/>
    <w:rsid w:val="5051C28E"/>
    <w:rsid w:val="50529E89"/>
    <w:rsid w:val="5085EB5A"/>
    <w:rsid w:val="515A11A1"/>
    <w:rsid w:val="517FD109"/>
    <w:rsid w:val="527F9D08"/>
    <w:rsid w:val="5298A245"/>
    <w:rsid w:val="531FE9AE"/>
    <w:rsid w:val="53AA5C50"/>
    <w:rsid w:val="53CD681B"/>
    <w:rsid w:val="53D49402"/>
    <w:rsid w:val="54359BC7"/>
    <w:rsid w:val="54390DE2"/>
    <w:rsid w:val="54D7BB34"/>
    <w:rsid w:val="54E71BEB"/>
    <w:rsid w:val="552856D8"/>
    <w:rsid w:val="555AA7F0"/>
    <w:rsid w:val="555D4822"/>
    <w:rsid w:val="55921AD7"/>
    <w:rsid w:val="55DAAC0D"/>
    <w:rsid w:val="55E073A7"/>
    <w:rsid w:val="55EDED4C"/>
    <w:rsid w:val="561C042C"/>
    <w:rsid w:val="5678C6C4"/>
    <w:rsid w:val="57356D27"/>
    <w:rsid w:val="576D4A65"/>
    <w:rsid w:val="5896A944"/>
    <w:rsid w:val="58D4870E"/>
    <w:rsid w:val="59A5E40A"/>
    <w:rsid w:val="59EBA2C4"/>
    <w:rsid w:val="5ACEEA24"/>
    <w:rsid w:val="5AD33F6A"/>
    <w:rsid w:val="5B05E54C"/>
    <w:rsid w:val="5B08DBFF"/>
    <w:rsid w:val="5B4784DD"/>
    <w:rsid w:val="5BFA7A61"/>
    <w:rsid w:val="5C30C64B"/>
    <w:rsid w:val="5C43B269"/>
    <w:rsid w:val="5C6F0FCB"/>
    <w:rsid w:val="5C8FA0DB"/>
    <w:rsid w:val="5CA306C1"/>
    <w:rsid w:val="5CDD3BC1"/>
    <w:rsid w:val="5D0AA0A2"/>
    <w:rsid w:val="5D20E9F8"/>
    <w:rsid w:val="5D86831E"/>
    <w:rsid w:val="5D9C038B"/>
    <w:rsid w:val="5DA63256"/>
    <w:rsid w:val="5DA917F4"/>
    <w:rsid w:val="5DBA26A8"/>
    <w:rsid w:val="5DC8681A"/>
    <w:rsid w:val="5E238443"/>
    <w:rsid w:val="5E4595B8"/>
    <w:rsid w:val="5EA8AC29"/>
    <w:rsid w:val="5F2AAC8F"/>
    <w:rsid w:val="601FA90A"/>
    <w:rsid w:val="6034DE8A"/>
    <w:rsid w:val="60494102"/>
    <w:rsid w:val="61811310"/>
    <w:rsid w:val="622F6901"/>
    <w:rsid w:val="629CF921"/>
    <w:rsid w:val="62BFA003"/>
    <w:rsid w:val="630C73A5"/>
    <w:rsid w:val="63124845"/>
    <w:rsid w:val="632964BA"/>
    <w:rsid w:val="632ADB3F"/>
    <w:rsid w:val="63610AAD"/>
    <w:rsid w:val="63B7E410"/>
    <w:rsid w:val="63E98A86"/>
    <w:rsid w:val="64020809"/>
    <w:rsid w:val="642B8E4B"/>
    <w:rsid w:val="643DD052"/>
    <w:rsid w:val="64B056FC"/>
    <w:rsid w:val="64F1239C"/>
    <w:rsid w:val="656709C3"/>
    <w:rsid w:val="65B27B1B"/>
    <w:rsid w:val="65BEA462"/>
    <w:rsid w:val="66294330"/>
    <w:rsid w:val="662A93EC"/>
    <w:rsid w:val="6702DA24"/>
    <w:rsid w:val="6708A6A7"/>
    <w:rsid w:val="67989260"/>
    <w:rsid w:val="67B1C272"/>
    <w:rsid w:val="67DA72DE"/>
    <w:rsid w:val="67EA8E32"/>
    <w:rsid w:val="6827119E"/>
    <w:rsid w:val="689FF55D"/>
    <w:rsid w:val="68C58A96"/>
    <w:rsid w:val="68D46640"/>
    <w:rsid w:val="68F7D230"/>
    <w:rsid w:val="691702F1"/>
    <w:rsid w:val="6954D416"/>
    <w:rsid w:val="69558059"/>
    <w:rsid w:val="6A1899C9"/>
    <w:rsid w:val="6A48BE79"/>
    <w:rsid w:val="6A5172BF"/>
    <w:rsid w:val="6A669E41"/>
    <w:rsid w:val="6A6AFF8D"/>
    <w:rsid w:val="6C6576C8"/>
    <w:rsid w:val="6C9E544F"/>
    <w:rsid w:val="6D360A84"/>
    <w:rsid w:val="6D690B34"/>
    <w:rsid w:val="6D71350D"/>
    <w:rsid w:val="6D7A90A6"/>
    <w:rsid w:val="6D9A7329"/>
    <w:rsid w:val="6E308C05"/>
    <w:rsid w:val="6E3175F9"/>
    <w:rsid w:val="6E51BF77"/>
    <w:rsid w:val="6E6993D5"/>
    <w:rsid w:val="6E874381"/>
    <w:rsid w:val="6FAB4C12"/>
    <w:rsid w:val="6FE367C8"/>
    <w:rsid w:val="7009FF94"/>
    <w:rsid w:val="7017523A"/>
    <w:rsid w:val="71014A97"/>
    <w:rsid w:val="7110676A"/>
    <w:rsid w:val="719D3571"/>
    <w:rsid w:val="71A9F024"/>
    <w:rsid w:val="731E5015"/>
    <w:rsid w:val="73B0B169"/>
    <w:rsid w:val="73E75C80"/>
    <w:rsid w:val="74132B12"/>
    <w:rsid w:val="741AF417"/>
    <w:rsid w:val="749FCD89"/>
    <w:rsid w:val="74B1AB5E"/>
    <w:rsid w:val="74CDF0FC"/>
    <w:rsid w:val="74EA54FE"/>
    <w:rsid w:val="751B9C47"/>
    <w:rsid w:val="75218906"/>
    <w:rsid w:val="752CC4F1"/>
    <w:rsid w:val="7559035F"/>
    <w:rsid w:val="7561CD9D"/>
    <w:rsid w:val="757D2D8D"/>
    <w:rsid w:val="757E7C5E"/>
    <w:rsid w:val="758F25B5"/>
    <w:rsid w:val="75B9AAF7"/>
    <w:rsid w:val="75F78EF9"/>
    <w:rsid w:val="765FE6CD"/>
    <w:rsid w:val="7702EBEE"/>
    <w:rsid w:val="7718FDEE"/>
    <w:rsid w:val="7721C760"/>
    <w:rsid w:val="77D9ECFE"/>
    <w:rsid w:val="77EA24FA"/>
    <w:rsid w:val="780A9C0C"/>
    <w:rsid w:val="782566AA"/>
    <w:rsid w:val="784E1A37"/>
    <w:rsid w:val="78620C25"/>
    <w:rsid w:val="78996E5F"/>
    <w:rsid w:val="78AD2665"/>
    <w:rsid w:val="78C311E2"/>
    <w:rsid w:val="79762CD1"/>
    <w:rsid w:val="7A1E1698"/>
    <w:rsid w:val="7B0251AE"/>
    <w:rsid w:val="7B077484"/>
    <w:rsid w:val="7BB7029E"/>
    <w:rsid w:val="7BF2E17C"/>
    <w:rsid w:val="7C20415B"/>
    <w:rsid w:val="7CC709A7"/>
    <w:rsid w:val="7CD54D3A"/>
    <w:rsid w:val="7CD5729E"/>
    <w:rsid w:val="7CD76DB1"/>
    <w:rsid w:val="7CFCA273"/>
    <w:rsid w:val="7DCE775F"/>
    <w:rsid w:val="7ED676F8"/>
    <w:rsid w:val="7F55D19A"/>
    <w:rsid w:val="7F6479F9"/>
    <w:rsid w:val="7F83A843"/>
    <w:rsid w:val="7F9C93F5"/>
    <w:rsid w:val="7FF990B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14E17E"/>
  <w15:docId w15:val="{89885D08-E12B-475C-A8C6-A4BD28B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B04D0E"/>
    <w:pPr>
      <w:spacing w:line="264" w:lineRule="auto"/>
    </w:pPr>
    <w:rPr>
      <w:rFonts w:ascii="Times New Roman" w:eastAsia="Times New Roman" w:hAnsi="Times New Roman" w:cs="Times New Roman"/>
      <w:sz w:val="24"/>
      <w:szCs w:val="24"/>
      <w:lang w:val="en-US" w:eastAsia="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5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326386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6147559">
      <w:bodyDiv w:val="1"/>
      <w:marLeft w:val="0"/>
      <w:marRight w:val="0"/>
      <w:marTop w:val="0"/>
      <w:marBottom w:val="0"/>
      <w:divBdr>
        <w:top w:val="none" w:sz="0" w:space="0" w:color="auto"/>
        <w:left w:val="none" w:sz="0" w:space="0" w:color="auto"/>
        <w:bottom w:val="none" w:sz="0" w:space="0" w:color="auto"/>
        <w:right w:val="none" w:sz="0" w:space="0" w:color="auto"/>
      </w:divBdr>
      <w:divsChild>
        <w:div w:id="1535577312">
          <w:marLeft w:val="0"/>
          <w:marRight w:val="720"/>
          <w:marTop w:val="0"/>
          <w:marBottom w:val="0"/>
          <w:divBdr>
            <w:top w:val="none" w:sz="0" w:space="0" w:color="auto"/>
            <w:left w:val="none" w:sz="0" w:space="0" w:color="auto"/>
            <w:bottom w:val="none" w:sz="0" w:space="0" w:color="auto"/>
            <w:right w:val="none" w:sz="0" w:space="0" w:color="auto"/>
          </w:divBdr>
        </w:div>
        <w:div w:id="203083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dois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4300/JGME-D-15-00165.1" TargetMode="Externa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5</Pages>
  <Words>1677</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Ritter, Brooke</cp:lastModifiedBy>
  <cp:revision>2</cp:revision>
  <cp:lastPrinted>2024-02-19T07:51:00Z</cp:lastPrinted>
  <dcterms:created xsi:type="dcterms:W3CDTF">2024-05-03T02:35:00Z</dcterms:created>
  <dcterms:modified xsi:type="dcterms:W3CDTF">2024-05-03T02:35:00Z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